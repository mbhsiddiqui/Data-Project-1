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3BAF" w14:textId="77777777" w:rsidR="009B680A" w:rsidRPr="009C144E" w:rsidRDefault="009B680A" w:rsidP="00F75830">
      <w:pPr>
        <w:rPr>
          <w:rFonts w:asciiTheme="majorBidi" w:hAnsiTheme="majorBidi" w:cstheme="majorBidi"/>
        </w:rPr>
      </w:pPr>
      <w:r w:rsidRPr="009C144E">
        <w:rPr>
          <w:rFonts w:asciiTheme="majorBidi" w:hAnsiTheme="majorBidi" w:cstheme="majorBidi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6192" behindDoc="0" locked="0" layoutInCell="0" allowOverlap="1" wp14:anchorId="255DD2D3" wp14:editId="3431C732">
                <wp:simplePos x="0" y="0"/>
                <wp:positionH relativeFrom="page">
                  <wp:posOffset>196850</wp:posOffset>
                </wp:positionH>
                <wp:positionV relativeFrom="page">
                  <wp:posOffset>296545</wp:posOffset>
                </wp:positionV>
                <wp:extent cx="7222490" cy="9535160"/>
                <wp:effectExtent l="0" t="0" r="16510" b="2667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2490" cy="9535160"/>
                          <a:chOff x="316" y="406"/>
                          <a:chExt cx="11608" cy="15028"/>
                        </a:xfrm>
                      </wpg:grpSpPr>
                      <wpg:grpSp>
                        <wpg:cNvPr id="40" name="Group 21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41" name="Rectangle 22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pattFill prst="zigZag">
                              <a:fgClr>
                                <a:srgbClr val="8C8C8C"/>
                              </a:fgClr>
                              <a:bgClr>
                                <a:srgbClr val="BFBFBF"/>
                              </a:bgClr>
                            </a:patt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4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rgbClr val="737373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80"/>
                                    <w:szCs w:val="80"/>
                                  </w:rPr>
                                  <w:alias w:val="Assignment Name"/>
                                  <w:tag w:val="Assignment Name"/>
                                  <w:id w:val="1356847385"/>
                                  <w:placeholder>
                                    <w:docPart w:val="57DD90FBEDCE4BDFB2A7BF9E853C6CB3"/>
                                  </w:placeholder>
                                </w:sdtPr>
                                <w:sdtEndPr/>
                                <w:sdtContent>
                                  <w:p w14:paraId="5FF7B617" w14:textId="72C3D803" w:rsidR="00192BCD" w:rsidRPr="00137E7E" w:rsidRDefault="00192BCD" w:rsidP="009B680A">
                                    <w:pPr>
                                      <w:pStyle w:val="NoSpacing"/>
                                      <w:rPr>
                                        <w:color w:val="000000" w:themeColor="text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80"/>
                                        <w:szCs w:val="80"/>
                                      </w:rPr>
                                      <w:t>Data Project #</w:t>
                                    </w:r>
                                    <w:r w:rsidR="00500B83">
                                      <w:rPr>
                                        <w:color w:val="000000" w:themeColor="text1"/>
                                        <w:sz w:val="80"/>
                                        <w:szCs w:val="80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3D116C4B" w14:textId="77777777" w:rsidR="00192BCD" w:rsidRDefault="00192BCD" w:rsidP="009B680A">
                                <w:pPr>
                                  <w:pStyle w:val="NoSpacing"/>
                                  <w:rPr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60744E37" w14:textId="77777777" w:rsidR="00192BCD" w:rsidRDefault="00192BCD" w:rsidP="009B680A">
                                <w:pPr>
                                  <w:pStyle w:val="NoSpacing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63F3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  <w:t>Submitted By: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                                      Maaz Siddiqui         </w:t>
                                </w:r>
                              </w:p>
                              <w:p w14:paraId="68E96D11" w14:textId="77777777" w:rsidR="00192BCD" w:rsidRPr="00D71669" w:rsidRDefault="00192BCD" w:rsidP="009B680A">
                                <w:pPr>
                                  <w:pStyle w:val="NoSpacing"/>
                                  <w:rPr>
                                    <w:color w:val="FFFFFF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E0A2441" w14:textId="77777777" w:rsidR="00192BCD" w:rsidRPr="00D71669" w:rsidRDefault="00192BCD" w:rsidP="009B680A">
                                <w:pPr>
                                  <w:pStyle w:val="NoSpacing"/>
                                  <w:rPr>
                                    <w:b/>
                                    <w:color w:val="FFFFFF"/>
                                    <w:sz w:val="36"/>
                                  </w:rPr>
                                </w:pPr>
                              </w:p>
                              <w:p w14:paraId="430E0B74" w14:textId="77777777" w:rsidR="00192BCD" w:rsidRPr="00D71669" w:rsidRDefault="00192BCD" w:rsidP="009B680A">
                                <w:pPr>
                                  <w:pStyle w:val="NoSpacing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4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321" y="3424"/>
                              <a:ext cx="3125" cy="6069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44" name="Rectangle 2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DA3B6F" w14:textId="66E8B5E5" w:rsidR="00192BCD" w:rsidRPr="00063E95" w:rsidRDefault="00192BCD" w:rsidP="009B680A">
                                  <w:pPr>
                                    <w:jc w:val="center"/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</w:rPr>
                                  </w:pPr>
                                  <w:r w:rsidRPr="00063E95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</w:rPr>
                                    <w:t xml:space="preserve">Submitted on:           </w:t>
                                  </w:r>
                                  <w:sdt>
                                    <w:sdtPr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</w:rPr>
                                      <w:id w:val="423389690"/>
                                      <w:date w:fullDate="2020-06-14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706370">
                                        <w:rPr>
                                          <w:rFonts w:asciiTheme="minorHAnsi" w:eastAsia="Times New Roman" w:hAnsiTheme="minorHAnsi" w:cstheme="minorHAnsi"/>
                                          <w:b/>
                                        </w:rPr>
                                        <w:t>6/14/2020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" name="Rectangle 2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" name="Rectangle 2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26C015" w14:textId="77777777" w:rsidR="00192BCD" w:rsidRPr="00063E95" w:rsidRDefault="00192BCD" w:rsidP="009B680A">
                                  <w:pPr>
                                    <w:jc w:val="center"/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</w:rPr>
                                  </w:pPr>
                                  <w:r w:rsidRPr="00063E95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</w:rPr>
                                    <w:t>Due Date:</w:t>
                                  </w:r>
                                </w:p>
                                <w:p w14:paraId="08A3A64C" w14:textId="7BCBF141" w:rsidR="00192BCD" w:rsidRPr="00063E95" w:rsidRDefault="00D40812" w:rsidP="009B680A">
                                  <w:pPr>
                                    <w:jc w:val="center"/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</w:rPr>
                                      <w:id w:val="1206992231"/>
                                      <w:date w:fullDate="2020-06-14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706370">
                                        <w:rPr>
                                          <w:rFonts w:asciiTheme="minorHAnsi" w:eastAsia="Times New Roman" w:hAnsiTheme="minorHAnsi" w:cstheme="minorHAnsi"/>
                                          <w:b/>
                                        </w:rPr>
                                        <w:t>6/14/2020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7" name="Rectangle 2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2F5BB9" w14:textId="77777777" w:rsidR="00192BCD" w:rsidRPr="007467CF" w:rsidRDefault="00192BCD" w:rsidP="009B680A">
                                  <w:pPr>
                                    <w:rPr>
                                      <w:rFonts w:eastAsia="Times New Roman"/>
                                      <w:b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" name="Rectangle 2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Rectangle 3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0" name="Rectangle 3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rgbClr val="C0504D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="Times New Roman" w:hAnsiTheme="minorHAnsi" w:cstheme="minorHAnsi"/>
                                    <w:color w:val="000000" w:themeColor="text1"/>
                                    <w:sz w:val="32"/>
                                    <w:szCs w:val="36"/>
                                  </w:rPr>
                                  <w:alias w:val="Term"/>
                                  <w:tag w:val="Term"/>
                                  <w:id w:val="2006623997"/>
                                </w:sdtPr>
                                <w:sdtEndPr>
                                  <w:rPr>
                                    <w:sz w:val="20"/>
                                    <w:szCs w:val="22"/>
                                  </w:rPr>
                                </w:sdtEndPr>
                                <w:sdtContent>
                                  <w:p w14:paraId="78DE7ED4" w14:textId="77777777" w:rsidR="00192BCD" w:rsidRPr="00ED6553" w:rsidRDefault="00192BCD" w:rsidP="009B680A">
                                    <w:pPr>
                                      <w:jc w:val="center"/>
                                      <w:rPr>
                                        <w:rFonts w:asciiTheme="minorHAnsi" w:eastAsia="Times New Roman" w:hAnsiTheme="minorHAnsi" w:cstheme="minorHAnsi"/>
                                        <w:color w:val="000000" w:themeColor="text1"/>
                                      </w:rPr>
                                    </w:pPr>
                                    <w:r w:rsidRPr="00ED6553">
                                      <w:rPr>
                                        <w:rFonts w:asciiTheme="minorHAnsi" w:eastAsia="Times New Roman" w:hAnsiTheme="minorHAnsi" w:cstheme="minorHAnsi"/>
                                        <w:color w:val="000000" w:themeColor="text1"/>
                                        <w:sz w:val="32"/>
                                        <w:szCs w:val="36"/>
                                      </w:rPr>
                                      <w:t>Summer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51" name="Group 32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52" name="Group 33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3" name="Rectangle 3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4" name="Rectangle 3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5" name="Rectangle 3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B474D1" w14:textId="77777777" w:rsidR="00192BCD" w:rsidRPr="007467CF" w:rsidRDefault="00192BCD" w:rsidP="009B680A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FFFFFF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</w:rPr>
                                  <w:t xml:space="preserve">Course Code: </w:t>
                                </w:r>
                                <w:sdt>
                                  <w:sdtPr>
                                    <w:rPr>
                                      <w:b/>
                                      <w:sz w:val="56"/>
                                    </w:rPr>
                                    <w:alias w:val="Course Code"/>
                                    <w:tag w:val="Course Code"/>
                                    <w:id w:val="-76759430"/>
                                    <w:lock w:val="sdtLocked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MATH 2930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55DD2D3" id="Group 39" o:spid="_x0000_s1026" style="position:absolute;margin-left:15.5pt;margin-top:23.35pt;width:568.7pt;height:750.8pt;z-index:251656192;mso-height-percent:950;mso-position-horizontal-relative:page;mso-position-vertical-relative:page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" o:allowincell="f">
                <v:group id="Group 21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22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" fillcolor="#8c8c8c" strokecolor="white" strokeweight="1pt">
                    <v:fill r:id="rId8" o:title="" color2="#bfbfbf" type="pattern"/>
                    <v:shadow color="#d8d8d8" offset="3pt,3pt"/>
                  </v:rect>
                  <v:rect id="Rectangle 23" o:spid="_x0000_s1029" style="position:absolute;left:3434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" fillcolor="#737373" strokecolor="white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color w:val="000000" w:themeColor="text1"/>
                              <w:sz w:val="80"/>
                              <w:szCs w:val="80"/>
                            </w:rPr>
                            <w:alias w:val="Assignment Name"/>
                            <w:tag w:val="Assignment Name"/>
                            <w:id w:val="1356847385"/>
                            <w:placeholder>
                              <w:docPart w:val="57DD90FBEDCE4BDFB2A7BF9E853C6CB3"/>
                            </w:placeholder>
                          </w:sdtPr>
                          <w:sdtEndPr/>
                          <w:sdtContent>
                            <w:p w14:paraId="5FF7B617" w14:textId="72C3D803" w:rsidR="00192BCD" w:rsidRPr="00137E7E" w:rsidRDefault="00192BCD" w:rsidP="009B680A">
                              <w:pPr>
                                <w:pStyle w:val="NoSpacing"/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  <w:t>Data Project #</w:t>
                              </w:r>
                              <w:r w:rsidR="00500B83"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  <w:t>5</w:t>
                              </w:r>
                            </w:p>
                          </w:sdtContent>
                        </w:sdt>
                        <w:p w14:paraId="3D116C4B" w14:textId="77777777" w:rsidR="00192BCD" w:rsidRDefault="00192BCD" w:rsidP="009B680A">
                          <w:pPr>
                            <w:pStyle w:val="NoSpacing"/>
                            <w:rPr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60744E37" w14:textId="77777777" w:rsidR="00192BCD" w:rsidRDefault="00192BCD" w:rsidP="009B680A">
                          <w:pPr>
                            <w:pStyle w:val="NoSpacing"/>
                            <w:rPr>
                              <w:sz w:val="40"/>
                              <w:szCs w:val="40"/>
                            </w:rPr>
                          </w:pPr>
                          <w:r w:rsidRPr="00F63F3B"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  <w:t>Submitted By: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                                             Maaz Siddiqui         </w:t>
                          </w:r>
                        </w:p>
                        <w:p w14:paraId="68E96D11" w14:textId="77777777" w:rsidR="00192BCD" w:rsidRPr="00D71669" w:rsidRDefault="00192BCD" w:rsidP="009B680A">
                          <w:pPr>
                            <w:pStyle w:val="NoSpacing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  <w:p w14:paraId="5E0A2441" w14:textId="77777777" w:rsidR="00192BCD" w:rsidRPr="00D71669" w:rsidRDefault="00192BCD" w:rsidP="009B680A">
                          <w:pPr>
                            <w:pStyle w:val="NoSpacing"/>
                            <w:rPr>
                              <w:b/>
                              <w:color w:val="FFFFFF"/>
                              <w:sz w:val="36"/>
                            </w:rPr>
                          </w:pPr>
                        </w:p>
                        <w:p w14:paraId="430E0B74" w14:textId="77777777" w:rsidR="00192BCD" w:rsidRPr="00D71669" w:rsidRDefault="00192BCD" w:rsidP="009B680A">
                          <w:pPr>
                            <w:pStyle w:val="NoSpacing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</v:rect>
                  <v:group id="Group 24" o:spid="_x0000_s1030" style="position:absolute;left:321;top:3424;width:3125;height:6069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25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" fillcolor="#a7bfde" strokecolor="white" strokeweight="1pt">
                      <v:fill opacity="52428f"/>
                      <v:shadow color="#d8d8d8" offset="3pt,3pt"/>
                      <v:textbox>
                        <w:txbxContent>
                          <w:p w14:paraId="0CDA3B6F" w14:textId="66E8B5E5" w:rsidR="00192BCD" w:rsidRPr="00063E95" w:rsidRDefault="00192BCD" w:rsidP="009B680A">
                            <w:pPr>
                              <w:jc w:val="center"/>
                              <w:rPr>
                                <w:rFonts w:asciiTheme="minorHAnsi" w:eastAsia="Times New Roman" w:hAnsiTheme="minorHAnsi" w:cstheme="minorHAnsi"/>
                                <w:b/>
                              </w:rPr>
                            </w:pPr>
                            <w:r w:rsidRPr="00063E95">
                              <w:rPr>
                                <w:rFonts w:asciiTheme="minorHAnsi" w:eastAsia="Times New Roman" w:hAnsiTheme="minorHAnsi" w:cstheme="minorHAnsi"/>
                                <w:b/>
                              </w:rPr>
                              <w:t xml:space="preserve">Submitted on:           </w:t>
                            </w:r>
                            <w:sdt>
                              <w:sdtP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id w:val="423389690"/>
                                <w:date w:fullDate="2020-06-14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06370">
                                  <w:rPr>
                                    <w:rFonts w:asciiTheme="minorHAnsi" w:eastAsia="Times New Roman" w:hAnsiTheme="minorHAnsi" w:cstheme="minorHAnsi"/>
                                    <w:b/>
                                  </w:rPr>
                                  <w:t>6/14/2020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26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" fillcolor="#a7bfde" strokecolor="white" strokeweight="1pt">
                      <v:fill opacity="32896f"/>
                      <v:shadow color="#d8d8d8" offset="3pt,3pt"/>
                    </v:rect>
                    <v:rect id="Rectangle 27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" fillcolor="#a7bfde" strokecolor="white" strokeweight="1pt">
                      <v:fill opacity="52428f"/>
                      <v:shadow color="#d8d8d8" offset="3pt,3pt"/>
                      <v:textbox>
                        <w:txbxContent>
                          <w:p w14:paraId="2B26C015" w14:textId="77777777" w:rsidR="00192BCD" w:rsidRPr="00063E95" w:rsidRDefault="00192BCD" w:rsidP="009B680A">
                            <w:pPr>
                              <w:jc w:val="center"/>
                              <w:rPr>
                                <w:rFonts w:asciiTheme="minorHAnsi" w:eastAsia="Times New Roman" w:hAnsiTheme="minorHAnsi" w:cstheme="minorHAnsi"/>
                                <w:b/>
                              </w:rPr>
                            </w:pPr>
                            <w:r w:rsidRPr="00063E95">
                              <w:rPr>
                                <w:rFonts w:asciiTheme="minorHAnsi" w:eastAsia="Times New Roman" w:hAnsiTheme="minorHAnsi" w:cstheme="minorHAnsi"/>
                                <w:b/>
                              </w:rPr>
                              <w:t>Due Date:</w:t>
                            </w:r>
                          </w:p>
                          <w:p w14:paraId="08A3A64C" w14:textId="7BCBF141" w:rsidR="00192BCD" w:rsidRPr="00063E95" w:rsidRDefault="00D40812" w:rsidP="009B680A">
                            <w:pPr>
                              <w:jc w:val="center"/>
                              <w:rPr>
                                <w:rFonts w:asciiTheme="minorHAnsi" w:eastAsia="Times New Roman" w:hAnsiTheme="minorHAnsi" w:cstheme="minorHAnsi"/>
                                <w:b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id w:val="1206992231"/>
                                <w:date w:fullDate="2020-06-14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06370">
                                  <w:rPr>
                                    <w:rFonts w:asciiTheme="minorHAnsi" w:eastAsia="Times New Roman" w:hAnsiTheme="minorHAnsi" w:cstheme="minorHAnsi"/>
                                    <w:b/>
                                  </w:rPr>
                                  <w:t>6/14/2020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28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" fillcolor="#a7bfde" strokecolor="white" strokeweight="1pt">
                      <v:fill opacity="32896f"/>
                      <v:shadow color="#d8d8d8" offset="3pt,3pt"/>
                      <v:textbox>
                        <w:txbxContent>
                          <w:p w14:paraId="092F5BB9" w14:textId="77777777" w:rsidR="00192BCD" w:rsidRPr="007467CF" w:rsidRDefault="00192BCD" w:rsidP="009B680A">
                            <w:pPr>
                              <w:rPr>
                                <w:rFonts w:eastAsia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v:textbox>
                    </v:rect>
                    <v:rect id="Rectangle 29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" fillcolor="#a7bfde" strokecolor="white" strokeweight="1pt">
                      <v:fill opacity="32896f"/>
                      <v:shadow color="#d8d8d8" offset="3pt,3pt"/>
                    </v:rect>
                    <v:rect id="Rectangle 30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" fillcolor="#a7bfde" strokecolor="white" strokeweight="1pt">
                      <v:fill opacity="32896f"/>
                      <v:shadow color="#d8d8d8" offset="3pt,3pt"/>
                    </v:rect>
                  </v:group>
                  <v:rect id="Rectangle 31" o:spid="_x0000_s1037" style="position:absolute;left:2690;top:406;width:1563;height:151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" fillcolor="#c0504d" strokecolor="white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rFonts w:asciiTheme="minorHAnsi" w:eastAsia="Times New Roman" w:hAnsiTheme="minorHAnsi" w:cstheme="minorHAnsi"/>
                              <w:color w:val="000000" w:themeColor="text1"/>
                              <w:sz w:val="32"/>
                              <w:szCs w:val="36"/>
                            </w:rPr>
                            <w:alias w:val="Term"/>
                            <w:tag w:val="Term"/>
                            <w:id w:val="2006623997"/>
                          </w:sdtPr>
                          <w:sdtEndPr>
                            <w:rPr>
                              <w:sz w:val="20"/>
                              <w:szCs w:val="22"/>
                            </w:rPr>
                          </w:sdtEndPr>
                          <w:sdtContent>
                            <w:p w14:paraId="78DE7ED4" w14:textId="77777777" w:rsidR="00192BCD" w:rsidRPr="00ED6553" w:rsidRDefault="00192BCD" w:rsidP="009B680A">
                              <w:pPr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color w:val="000000" w:themeColor="text1"/>
                                </w:rPr>
                              </w:pPr>
                              <w:r w:rsidRPr="00ED6553">
                                <w:rPr>
                                  <w:rFonts w:asciiTheme="minorHAnsi" w:eastAsia="Times New Roman" w:hAnsiTheme="minorHAnsi" w:cstheme="minorHAnsi"/>
                                  <w:color w:val="000000" w:themeColor="text1"/>
                                  <w:sz w:val="32"/>
                                  <w:szCs w:val="36"/>
                                </w:rPr>
                                <w:t>Summer 2020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32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33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">
                    <v:rect id="Rectangle 34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" fillcolor="#bfbfbf" strokecolor="white" strokeweight="1pt">
                      <v:fill opacity="32896f"/>
                      <v:shadow color="#d8d8d8" offset="3pt,3pt"/>
                    </v:rect>
                    <v:rect id="Rectangle 35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" fillcolor="#c0504d" strokecolor="white" strokeweight="1pt">
                      <v:shadow color="#d8d8d8" offset="3pt,3pt"/>
                    </v:rect>
                    <v:rect id="Rectangle 36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" fillcolor="#bfbfbf" strokecolor="white" strokeweight="1pt">
                      <v:fill opacity="32896f"/>
                      <v:shadow color="#d8d8d8" offset="3pt,3pt"/>
                    </v:rect>
                  </v:group>
                  <v:rect id="Rectangle 37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" filled="f" stroked="f" strokecolor="white" strokeweight="1pt">
                    <v:fill opacity="52428f"/>
                    <v:textbox inset=",0,,0">
                      <w:txbxContent>
                        <w:p w14:paraId="0AB474D1" w14:textId="77777777" w:rsidR="00192BCD" w:rsidRPr="007467CF" w:rsidRDefault="00192BCD" w:rsidP="009B680A">
                          <w:pPr>
                            <w:pStyle w:val="NoSpacing"/>
                            <w:jc w:val="right"/>
                            <w:rPr>
                              <w:b/>
                              <w:color w:val="FFFFFF"/>
                              <w:sz w:val="56"/>
                            </w:rPr>
                          </w:pPr>
                          <w:r>
                            <w:rPr>
                              <w:b/>
                              <w:sz w:val="56"/>
                            </w:rPr>
                            <w:t xml:space="preserve">Course Code: </w:t>
                          </w:r>
                          <w:sdt>
                            <w:sdtPr>
                              <w:rPr>
                                <w:b/>
                                <w:sz w:val="56"/>
                              </w:rPr>
                              <w:alias w:val="Course Code"/>
                              <w:tag w:val="Course Code"/>
                              <w:id w:val="-76759430"/>
                              <w:lock w:val="sdtLocked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56"/>
                                </w:rPr>
                                <w:t>MATH 2930</w:t>
                              </w:r>
                            </w:sdtContent>
                          </w:sdt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2E88689" w14:textId="77777777" w:rsidR="009B680A" w:rsidRPr="009C144E" w:rsidRDefault="009B680A" w:rsidP="00F75830">
      <w:pPr>
        <w:rPr>
          <w:rFonts w:asciiTheme="majorBidi" w:hAnsiTheme="majorBidi" w:cstheme="majorBidi"/>
          <w:sz w:val="24"/>
          <w:szCs w:val="24"/>
        </w:rPr>
      </w:pPr>
    </w:p>
    <w:p w14:paraId="1D7E0712" w14:textId="77777777" w:rsidR="009B680A" w:rsidRPr="009C144E" w:rsidRDefault="009B680A" w:rsidP="00F75830">
      <w:pPr>
        <w:rPr>
          <w:rFonts w:asciiTheme="majorBidi" w:hAnsiTheme="majorBidi" w:cstheme="majorBidi"/>
        </w:rPr>
      </w:pPr>
    </w:p>
    <w:p w14:paraId="06E1F417" w14:textId="77777777" w:rsidR="009B680A" w:rsidRPr="009C144E" w:rsidRDefault="009B680A" w:rsidP="00F75830">
      <w:pPr>
        <w:rPr>
          <w:rFonts w:asciiTheme="majorBidi" w:hAnsiTheme="majorBidi" w:cstheme="majorBidi"/>
        </w:rPr>
      </w:pPr>
    </w:p>
    <w:p w14:paraId="552F682F" w14:textId="145D4E85" w:rsidR="009B680A" w:rsidRPr="009C144E" w:rsidRDefault="009B680A" w:rsidP="00F75830">
      <w:pPr>
        <w:rPr>
          <w:rFonts w:asciiTheme="majorBidi" w:hAnsiTheme="majorBidi" w:cstheme="majorBidi"/>
        </w:rPr>
      </w:pPr>
      <w:r w:rsidRPr="009C144E">
        <w:rPr>
          <w:rFonts w:asciiTheme="majorBidi" w:hAnsiTheme="majorBidi" w:cstheme="majorBidi"/>
        </w:rPr>
        <w:br w:type="page"/>
      </w:r>
    </w:p>
    <w:p w14:paraId="38D9F25A" w14:textId="4443C589" w:rsidR="00A339A0" w:rsidRPr="00E245F5" w:rsidRDefault="0064745D" w:rsidP="009458F5">
      <w:pPr>
        <w:jc w:val="center"/>
        <w:rPr>
          <w:rFonts w:asciiTheme="majorBidi" w:hAnsiTheme="majorBidi" w:cstheme="majorBidi"/>
          <w:szCs w:val="20"/>
        </w:rPr>
      </w:pPr>
      <w:r w:rsidRPr="00E245F5">
        <w:rPr>
          <w:rFonts w:asciiTheme="majorBidi" w:hAnsiTheme="majorBidi" w:cstheme="majorBidi"/>
          <w:b/>
          <w:bCs/>
          <w:szCs w:val="20"/>
        </w:rPr>
        <w:lastRenderedPageBreak/>
        <w:t xml:space="preserve">Effect of </w:t>
      </w:r>
      <w:r w:rsidR="00153BBB" w:rsidRPr="00E245F5">
        <w:rPr>
          <w:rFonts w:asciiTheme="majorBidi" w:hAnsiTheme="majorBidi" w:cstheme="majorBidi"/>
          <w:b/>
          <w:bCs/>
          <w:szCs w:val="20"/>
        </w:rPr>
        <w:t>Placement on Product Sales</w:t>
      </w:r>
    </w:p>
    <w:p w14:paraId="2850FCBD" w14:textId="1931B039" w:rsidR="00023A36" w:rsidRPr="00E245F5" w:rsidRDefault="00023A36" w:rsidP="00370ED7">
      <w:pPr>
        <w:jc w:val="both"/>
        <w:rPr>
          <w:rFonts w:asciiTheme="majorBidi" w:hAnsiTheme="majorBidi" w:cstheme="majorBidi"/>
          <w:szCs w:val="20"/>
        </w:rPr>
      </w:pPr>
    </w:p>
    <w:p w14:paraId="224234EE" w14:textId="58060A30" w:rsidR="00D13A2D" w:rsidRPr="00E245F5" w:rsidRDefault="00D13A2D" w:rsidP="002458AC">
      <w:pPr>
        <w:jc w:val="both"/>
        <w:rPr>
          <w:rFonts w:asciiTheme="majorBidi" w:hAnsiTheme="majorBidi" w:cstheme="majorBidi"/>
          <w:szCs w:val="20"/>
        </w:rPr>
      </w:pPr>
      <w:r w:rsidRPr="00E245F5">
        <w:rPr>
          <w:rFonts w:asciiTheme="majorBidi" w:hAnsiTheme="majorBidi" w:cstheme="majorBidi"/>
          <w:szCs w:val="20"/>
        </w:rPr>
        <w:tab/>
      </w:r>
      <w:r w:rsidR="00364BB7" w:rsidRPr="00E245F5">
        <w:rPr>
          <w:rFonts w:asciiTheme="majorBidi" w:hAnsiTheme="majorBidi" w:cstheme="majorBidi"/>
          <w:szCs w:val="20"/>
        </w:rPr>
        <w:t xml:space="preserve">An experiment was conducted to </w:t>
      </w:r>
      <w:r w:rsidR="00BA5C33" w:rsidRPr="00E245F5">
        <w:rPr>
          <w:rFonts w:asciiTheme="majorBidi" w:hAnsiTheme="majorBidi" w:cstheme="majorBidi"/>
          <w:szCs w:val="20"/>
        </w:rPr>
        <w:t>determine</w:t>
      </w:r>
      <w:r w:rsidR="00364BB7" w:rsidRPr="00E245F5">
        <w:rPr>
          <w:rFonts w:asciiTheme="majorBidi" w:hAnsiTheme="majorBidi" w:cstheme="majorBidi"/>
          <w:szCs w:val="20"/>
        </w:rPr>
        <w:t xml:space="preserve"> the effect of </w:t>
      </w:r>
      <w:r w:rsidR="00B1443C" w:rsidRPr="00E245F5">
        <w:rPr>
          <w:rFonts w:asciiTheme="majorBidi" w:hAnsiTheme="majorBidi" w:cstheme="majorBidi"/>
          <w:szCs w:val="20"/>
        </w:rPr>
        <w:t>placement of a product in a</w:t>
      </w:r>
      <w:r w:rsidR="000D3458" w:rsidRPr="00E245F5">
        <w:rPr>
          <w:rFonts w:asciiTheme="majorBidi" w:hAnsiTheme="majorBidi" w:cstheme="majorBidi"/>
          <w:szCs w:val="20"/>
        </w:rPr>
        <w:t xml:space="preserve"> small</w:t>
      </w:r>
      <w:r w:rsidR="00B1443C" w:rsidRPr="00E245F5">
        <w:rPr>
          <w:rFonts w:asciiTheme="majorBidi" w:hAnsiTheme="majorBidi" w:cstheme="majorBidi"/>
          <w:szCs w:val="20"/>
        </w:rPr>
        <w:t xml:space="preserve"> organic food store</w:t>
      </w:r>
      <w:r w:rsidR="007B4AC0" w:rsidRPr="00E245F5">
        <w:rPr>
          <w:rFonts w:asciiTheme="majorBidi" w:hAnsiTheme="majorBidi" w:cstheme="majorBidi"/>
          <w:szCs w:val="20"/>
        </w:rPr>
        <w:t>.</w:t>
      </w:r>
      <w:r w:rsidR="004E75D6" w:rsidRPr="00E245F5">
        <w:rPr>
          <w:rStyle w:val="FootnoteReference"/>
          <w:rFonts w:asciiTheme="majorBidi" w:hAnsiTheme="majorBidi" w:cstheme="majorBidi"/>
          <w:szCs w:val="20"/>
        </w:rPr>
        <w:footnoteReference w:id="1"/>
      </w:r>
      <w:r w:rsidR="007B4AC0" w:rsidRPr="00E245F5">
        <w:rPr>
          <w:rFonts w:asciiTheme="majorBidi" w:hAnsiTheme="majorBidi" w:cstheme="majorBidi"/>
          <w:szCs w:val="20"/>
        </w:rPr>
        <w:t xml:space="preserve"> </w:t>
      </w:r>
      <w:r w:rsidR="00826B78" w:rsidRPr="00E245F5">
        <w:rPr>
          <w:rFonts w:asciiTheme="majorBidi" w:hAnsiTheme="majorBidi" w:cstheme="majorBidi"/>
          <w:szCs w:val="20"/>
        </w:rPr>
        <w:t>This change was conducted because the owner of the store was concerned about their sales for a specialty yoghurt which was manufacture in Greece.</w:t>
      </w:r>
      <w:r w:rsidR="00090979" w:rsidRPr="00E245F5">
        <w:rPr>
          <w:rFonts w:asciiTheme="majorBidi" w:hAnsiTheme="majorBidi" w:cstheme="majorBidi"/>
          <w:szCs w:val="20"/>
        </w:rPr>
        <w:t xml:space="preserve"> </w:t>
      </w:r>
      <w:r w:rsidR="00776806" w:rsidRPr="00E245F5">
        <w:rPr>
          <w:rFonts w:asciiTheme="majorBidi" w:hAnsiTheme="majorBidi" w:cstheme="majorBidi"/>
          <w:szCs w:val="20"/>
        </w:rPr>
        <w:t xml:space="preserve">Increase in fuel prices had forced her to increase the price of the yoghurt. </w:t>
      </w:r>
      <w:r w:rsidR="004937FE" w:rsidRPr="00E245F5">
        <w:rPr>
          <w:rFonts w:asciiTheme="majorBidi" w:hAnsiTheme="majorBidi" w:cstheme="majorBidi"/>
          <w:szCs w:val="20"/>
        </w:rPr>
        <w:t>So, t</w:t>
      </w:r>
      <w:r w:rsidR="00090979" w:rsidRPr="00E245F5">
        <w:rPr>
          <w:rFonts w:asciiTheme="majorBidi" w:hAnsiTheme="majorBidi" w:cstheme="majorBidi"/>
          <w:szCs w:val="20"/>
        </w:rPr>
        <w:t>he owner decided to place the product on a shelf which was near eye level for majority of the customers.</w:t>
      </w:r>
      <w:r w:rsidR="002B2407" w:rsidRPr="00E245F5">
        <w:rPr>
          <w:rFonts w:asciiTheme="majorBidi" w:hAnsiTheme="majorBidi" w:cstheme="majorBidi"/>
          <w:szCs w:val="20"/>
        </w:rPr>
        <w:t xml:space="preserve"> In addition, it was kept in the area along with other international products.</w:t>
      </w:r>
      <w:r w:rsidR="00826B78" w:rsidRPr="00E245F5">
        <w:rPr>
          <w:rFonts w:asciiTheme="majorBidi" w:hAnsiTheme="majorBidi" w:cstheme="majorBidi"/>
          <w:szCs w:val="20"/>
        </w:rPr>
        <w:t xml:space="preserve"> </w:t>
      </w:r>
      <w:r w:rsidR="00920B96" w:rsidRPr="00E245F5">
        <w:rPr>
          <w:rFonts w:asciiTheme="majorBidi" w:hAnsiTheme="majorBidi" w:cstheme="majorBidi"/>
          <w:szCs w:val="20"/>
        </w:rPr>
        <w:t>The number of containers sold each week was recorded for 24 weeks (six months)</w:t>
      </w:r>
      <w:r w:rsidR="008A13AF" w:rsidRPr="00E245F5">
        <w:rPr>
          <w:rFonts w:asciiTheme="majorBidi" w:hAnsiTheme="majorBidi" w:cstheme="majorBidi"/>
          <w:szCs w:val="20"/>
        </w:rPr>
        <w:t xml:space="preserve"> for both before and after the change of </w:t>
      </w:r>
      <w:r w:rsidR="0002732B" w:rsidRPr="00E245F5">
        <w:rPr>
          <w:rFonts w:asciiTheme="majorBidi" w:hAnsiTheme="majorBidi" w:cstheme="majorBidi"/>
          <w:szCs w:val="20"/>
        </w:rPr>
        <w:t>location</w:t>
      </w:r>
      <w:r w:rsidR="00F21052" w:rsidRPr="00E245F5">
        <w:rPr>
          <w:rFonts w:asciiTheme="majorBidi" w:hAnsiTheme="majorBidi" w:cstheme="majorBidi"/>
          <w:szCs w:val="20"/>
        </w:rPr>
        <w:t>/placement</w:t>
      </w:r>
      <w:r w:rsidR="008A13AF" w:rsidRPr="00E245F5">
        <w:rPr>
          <w:rFonts w:asciiTheme="majorBidi" w:hAnsiTheme="majorBidi" w:cstheme="majorBidi"/>
          <w:szCs w:val="20"/>
        </w:rPr>
        <w:t xml:space="preserve"> was done.</w:t>
      </w:r>
      <w:r w:rsidR="00826B78" w:rsidRPr="00E245F5">
        <w:rPr>
          <w:rFonts w:asciiTheme="majorBidi" w:hAnsiTheme="majorBidi" w:cstheme="majorBidi"/>
          <w:szCs w:val="20"/>
        </w:rPr>
        <w:t xml:space="preserve"> </w:t>
      </w:r>
      <w:r w:rsidR="00DD6A13" w:rsidRPr="00E245F5">
        <w:rPr>
          <w:rFonts w:asciiTheme="majorBidi" w:hAnsiTheme="majorBidi" w:cstheme="majorBidi"/>
          <w:szCs w:val="20"/>
        </w:rPr>
        <w:t>This study is important because it shows how small businesses can take steps to increase their revenue for individual product sales.</w:t>
      </w:r>
      <w:r w:rsidR="00E433F0" w:rsidRPr="00E245F5">
        <w:rPr>
          <w:rFonts w:asciiTheme="majorBidi" w:hAnsiTheme="majorBidi" w:cstheme="majorBidi"/>
          <w:szCs w:val="20"/>
        </w:rPr>
        <w:t xml:space="preserve"> In this study, sales for the specialty yoghurt are being impacted because of the rise in fuel prices</w:t>
      </w:r>
      <w:r w:rsidR="00494658" w:rsidRPr="00E245F5">
        <w:rPr>
          <w:rFonts w:asciiTheme="majorBidi" w:hAnsiTheme="majorBidi" w:cstheme="majorBidi"/>
          <w:szCs w:val="20"/>
        </w:rPr>
        <w:t>.</w:t>
      </w:r>
      <w:r w:rsidR="00395A4D" w:rsidRPr="00E245F5">
        <w:rPr>
          <w:rFonts w:asciiTheme="majorBidi" w:hAnsiTheme="majorBidi" w:cstheme="majorBidi"/>
          <w:szCs w:val="20"/>
        </w:rPr>
        <w:t xml:space="preserve"> Thus, the owner is taking steps to ensure that the impact is a positive one rather than a negative one.</w:t>
      </w:r>
      <w:r w:rsidR="00363F53" w:rsidRPr="00E245F5">
        <w:rPr>
          <w:rFonts w:asciiTheme="majorBidi" w:hAnsiTheme="majorBidi" w:cstheme="majorBidi"/>
          <w:szCs w:val="20"/>
        </w:rPr>
        <w:t xml:space="preserve"> The results from this study can be used by her to </w:t>
      </w:r>
      <w:r w:rsidR="008D7561" w:rsidRPr="00E245F5">
        <w:rPr>
          <w:rFonts w:asciiTheme="majorBidi" w:hAnsiTheme="majorBidi" w:cstheme="majorBidi"/>
          <w:szCs w:val="20"/>
        </w:rPr>
        <w:t>increase</w:t>
      </w:r>
      <w:r w:rsidR="00363F53" w:rsidRPr="00E245F5">
        <w:rPr>
          <w:rFonts w:asciiTheme="majorBidi" w:hAnsiTheme="majorBidi" w:cstheme="majorBidi"/>
          <w:szCs w:val="20"/>
        </w:rPr>
        <w:t xml:space="preserve"> product sales in future as needed.</w:t>
      </w:r>
    </w:p>
    <w:p w14:paraId="1465C010" w14:textId="6B28B50B" w:rsidR="0011025C" w:rsidRPr="00E245F5" w:rsidRDefault="0011025C" w:rsidP="002458AC">
      <w:pPr>
        <w:jc w:val="both"/>
        <w:rPr>
          <w:rFonts w:asciiTheme="majorBidi" w:hAnsiTheme="majorBidi" w:cstheme="majorBidi"/>
          <w:szCs w:val="20"/>
        </w:rPr>
      </w:pPr>
    </w:p>
    <w:p w14:paraId="288281C1" w14:textId="2093CF7E" w:rsidR="00FF23C0" w:rsidRPr="00E245F5" w:rsidRDefault="00FF23C0" w:rsidP="002458AC">
      <w:pPr>
        <w:jc w:val="both"/>
        <w:rPr>
          <w:rFonts w:asciiTheme="majorBidi" w:hAnsiTheme="majorBidi" w:cstheme="majorBidi"/>
          <w:szCs w:val="20"/>
        </w:rPr>
        <w:sectPr w:rsidR="00FF23C0" w:rsidRPr="00E245F5" w:rsidSect="00460484"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5F73C354" w14:textId="13B64A94" w:rsidR="005441A0" w:rsidRPr="00E245F5" w:rsidRDefault="00003B82" w:rsidP="002458AC">
      <w:pPr>
        <w:ind w:firstLine="720"/>
        <w:jc w:val="both"/>
        <w:rPr>
          <w:rFonts w:asciiTheme="majorBidi" w:hAnsiTheme="majorBidi" w:cstheme="majorBidi"/>
          <w:szCs w:val="20"/>
        </w:rPr>
      </w:pPr>
      <w:r w:rsidRPr="00E245F5">
        <w:rPr>
          <w:rFonts w:asciiTheme="majorBidi" w:hAnsiTheme="majorBidi" w:cstheme="majorBidi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6EA58F" wp14:editId="2737B54A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3790315" cy="2481580"/>
                <wp:effectExtent l="0" t="0" r="635" b="0"/>
                <wp:wrapThrough wrapText="bothSides">
                  <wp:wrapPolygon edited="0">
                    <wp:start x="10748" y="0"/>
                    <wp:lineTo x="0" y="166"/>
                    <wp:lineTo x="0" y="21390"/>
                    <wp:lineTo x="10748" y="21390"/>
                    <wp:lineTo x="21495" y="21390"/>
                    <wp:lineTo x="21495" y="0"/>
                    <wp:lineTo x="10748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371" cy="2481943"/>
                          <a:chOff x="0" y="0"/>
                          <a:chExt cx="6862264" cy="449326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54429"/>
                            <a:ext cx="3347395" cy="4397828"/>
                            <a:chOff x="0" y="0"/>
                            <a:chExt cx="2349500" cy="3138695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 descr="A close up of a map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907" r="4207" b="3282"/>
                            <a:stretch/>
                          </pic:blipFill>
                          <pic:spPr bwMode="auto">
                            <a:xfrm>
                              <a:off x="5080" y="1563268"/>
                              <a:ext cx="2344420" cy="157542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A screenshot of a map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5592" r="4334" b="3422"/>
                            <a:stretch/>
                          </pic:blipFill>
                          <pic:spPr bwMode="auto">
                            <a:xfrm>
                              <a:off x="0" y="0"/>
                              <a:ext cx="2349500" cy="15665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3483429" y="0"/>
                            <a:ext cx="3378835" cy="4493260"/>
                            <a:chOff x="0" y="0"/>
                            <a:chExt cx="2122172" cy="2871878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5572" r="4796" b="3826"/>
                            <a:stretch/>
                          </pic:blipFill>
                          <pic:spPr bwMode="auto">
                            <a:xfrm>
                              <a:off x="0" y="1457095"/>
                              <a:ext cx="2122172" cy="141478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5340" r="4784" b="3680"/>
                            <a:stretch/>
                          </pic:blipFill>
                          <pic:spPr bwMode="auto">
                            <a:xfrm>
                              <a:off x="0" y="0"/>
                              <a:ext cx="2122170" cy="14211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0C238" id="Group 9" o:spid="_x0000_s1026" style="position:absolute;margin-left:0;margin-top:3.3pt;width:298.45pt;height:195.4pt;z-index:251659264;mso-position-horizontal:left;mso-position-horizontal-relative:margin;mso-width-relative:margin;mso-height-relative:margin" coordsize="68622,44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">
                <v:group id="Group 7" o:spid="_x0000_s1027" style="position:absolute;top:544;width:33473;height:43978" coordsize="23495,3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A close up of a map&#10;&#10;Description automatically generated" style="position:absolute;left:50;top:15632;width:23445;height:15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">
                    <v:imagedata r:id="rId15" o:title="A close up of a map&#10;&#10;Description automatically generated" croptop="3216f" cropbottom="2151f" cropright="2757f"/>
                  </v:shape>
                  <v:shape id="Picture 5" o:spid="_x0000_s1029" type="#_x0000_t75" alt="A screenshot of a map&#10;&#10;Description automatically generated" style="position:absolute;width:23495;height:15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">
                    <v:imagedata r:id="rId16" o:title="A screenshot of a map&#10;&#10;Description automatically generated" croptop="3665f" cropbottom="2243f" cropright="2840f"/>
                  </v:shape>
                </v:group>
                <v:group id="Group 8" o:spid="_x0000_s1030" style="position:absolute;left:34834;width:33788;height:44932" coordsize="21221,28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icture 4" o:spid="_x0000_s1031" type="#_x0000_t75" style="position:absolute;top:14570;width:21221;height:14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">
                    <v:imagedata r:id="rId17" o:title="" croptop="3652f" cropbottom="2507f" cropright="3143f"/>
                  </v:shape>
                  <v:shape id="Picture 1" o:spid="_x0000_s1032" type="#_x0000_t75" style="position:absolute;width:21221;height:1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">
                    <v:imagedata r:id="rId18" o:title="" croptop="3500f" cropbottom="2412f" cropright="3135f"/>
                  </v:shape>
                </v:group>
                <w10:wrap type="through" anchorx="margin"/>
              </v:group>
            </w:pict>
          </mc:Fallback>
        </mc:AlternateContent>
      </w:r>
      <w:r w:rsidR="00FF23C0" w:rsidRPr="00E245F5">
        <w:rPr>
          <w:rFonts w:asciiTheme="majorBidi" w:hAnsiTheme="majorBidi" w:cstheme="majorBidi"/>
          <w:szCs w:val="20"/>
        </w:rPr>
        <w:t>The first set of plots display normality in the number of containers sold before and after the change of location for the yoghurt product.</w:t>
      </w:r>
      <w:r w:rsidR="0040391F" w:rsidRPr="00E245F5">
        <w:rPr>
          <w:rFonts w:asciiTheme="majorBidi" w:hAnsiTheme="majorBidi" w:cstheme="majorBidi"/>
          <w:szCs w:val="20"/>
        </w:rPr>
        <w:t xml:space="preserve"> It is evident that at both times the data is normally distributed about the true mean for their respective times.</w:t>
      </w:r>
      <w:r w:rsidR="001C66CC" w:rsidRPr="00E245F5">
        <w:rPr>
          <w:rFonts w:asciiTheme="majorBidi" w:hAnsiTheme="majorBidi" w:cstheme="majorBidi"/>
          <w:szCs w:val="20"/>
        </w:rPr>
        <w:t xml:space="preserve"> </w:t>
      </w:r>
      <w:r w:rsidR="006B04D8" w:rsidRPr="00E245F5">
        <w:rPr>
          <w:rFonts w:asciiTheme="majorBidi" w:hAnsiTheme="majorBidi" w:cstheme="majorBidi"/>
          <w:szCs w:val="20"/>
        </w:rPr>
        <w:t>Identifying how the data is distributed will help in calculating descriptive statistics</w:t>
      </w:r>
      <w:r w:rsidR="00597BF5" w:rsidRPr="00E245F5">
        <w:rPr>
          <w:rFonts w:asciiTheme="majorBidi" w:hAnsiTheme="majorBidi" w:cstheme="majorBidi"/>
          <w:szCs w:val="20"/>
        </w:rPr>
        <w:t>.</w:t>
      </w:r>
    </w:p>
    <w:p w14:paraId="56F2ECD6" w14:textId="74F7907C" w:rsidR="005441A0" w:rsidRPr="00E245F5" w:rsidRDefault="005441A0" w:rsidP="002458AC">
      <w:pPr>
        <w:jc w:val="both"/>
        <w:rPr>
          <w:rFonts w:asciiTheme="majorBidi" w:hAnsiTheme="majorBidi" w:cstheme="majorBidi"/>
          <w:szCs w:val="20"/>
        </w:rPr>
      </w:pPr>
    </w:p>
    <w:p w14:paraId="65B669CC" w14:textId="42EF3C05" w:rsidR="00732A8F" w:rsidRPr="00E245F5" w:rsidRDefault="005441A0" w:rsidP="002458AC">
      <w:pPr>
        <w:ind w:firstLine="720"/>
        <w:jc w:val="both"/>
        <w:rPr>
          <w:rFonts w:asciiTheme="majorBidi" w:hAnsiTheme="majorBidi" w:cstheme="majorBidi"/>
          <w:szCs w:val="20"/>
        </w:rPr>
        <w:sectPr w:rsidR="00732A8F" w:rsidRPr="00E245F5" w:rsidSect="00460484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 w:rsidRPr="00E245F5">
        <w:rPr>
          <w:rFonts w:asciiTheme="majorBidi" w:hAnsiTheme="majorBidi" w:cstheme="majorBidi"/>
          <w:szCs w:val="20"/>
        </w:rPr>
        <w:t xml:space="preserve">The second set of plots displays </w:t>
      </w:r>
      <w:proofErr w:type="gramStart"/>
      <w:r w:rsidRPr="00E245F5">
        <w:rPr>
          <w:rFonts w:asciiTheme="majorBidi" w:hAnsiTheme="majorBidi" w:cstheme="majorBidi"/>
          <w:szCs w:val="20"/>
        </w:rPr>
        <w:t>the whether</w:t>
      </w:r>
      <w:proofErr w:type="gramEnd"/>
      <w:r w:rsidRPr="00E245F5">
        <w:rPr>
          <w:rFonts w:asciiTheme="majorBidi" w:hAnsiTheme="majorBidi" w:cstheme="majorBidi"/>
          <w:szCs w:val="20"/>
        </w:rPr>
        <w:t xml:space="preserve"> there is an increasing trend or decreasing trend in containers sold for the specialty yoghurt.</w:t>
      </w:r>
      <w:r w:rsidR="00025048" w:rsidRPr="00E245F5">
        <w:rPr>
          <w:rFonts w:asciiTheme="majorBidi" w:hAnsiTheme="majorBidi" w:cstheme="majorBidi"/>
          <w:szCs w:val="20"/>
        </w:rPr>
        <w:t xml:space="preserve"> In both situations there </w:t>
      </w:r>
      <w:r w:rsidR="00D33235" w:rsidRPr="00E245F5">
        <w:rPr>
          <w:rFonts w:asciiTheme="majorBidi" w:hAnsiTheme="majorBidi" w:cstheme="majorBidi"/>
          <w:szCs w:val="20"/>
        </w:rPr>
        <w:t>is linearly increasing trend</w:t>
      </w:r>
      <w:r w:rsidR="00114CC4" w:rsidRPr="00E245F5">
        <w:rPr>
          <w:rFonts w:asciiTheme="majorBidi" w:hAnsiTheme="majorBidi" w:cstheme="majorBidi"/>
          <w:szCs w:val="20"/>
        </w:rPr>
        <w:t>.</w:t>
      </w:r>
      <w:r w:rsidR="00450B24" w:rsidRPr="00E245F5">
        <w:rPr>
          <w:rFonts w:asciiTheme="majorBidi" w:hAnsiTheme="majorBidi" w:cstheme="majorBidi"/>
          <w:szCs w:val="20"/>
        </w:rPr>
        <w:t xml:space="preserve"> However, the trend of the second graph is more important because it displays whether the change of location had an effect on container sold or not.</w:t>
      </w:r>
      <w:r w:rsidR="00CF25B7" w:rsidRPr="00E245F5">
        <w:rPr>
          <w:rFonts w:asciiTheme="majorBidi" w:hAnsiTheme="majorBidi" w:cstheme="majorBidi"/>
          <w:szCs w:val="20"/>
        </w:rPr>
        <w:t xml:space="preserve"> In this case, it is evident that the change has positively impacted the number of containers sold of the specialty yoghur</w:t>
      </w:r>
      <w:r w:rsidR="00911368" w:rsidRPr="00E245F5">
        <w:rPr>
          <w:rFonts w:asciiTheme="majorBidi" w:hAnsiTheme="majorBidi" w:cstheme="majorBidi"/>
          <w:szCs w:val="20"/>
        </w:rPr>
        <w:t>t.</w:t>
      </w:r>
    </w:p>
    <w:p w14:paraId="37A7AF3A" w14:textId="6620F7F6" w:rsidR="00460484" w:rsidRPr="00E245F5" w:rsidRDefault="00460484" w:rsidP="002458AC">
      <w:pPr>
        <w:jc w:val="both"/>
        <w:rPr>
          <w:rFonts w:asciiTheme="majorBidi" w:hAnsiTheme="majorBidi" w:cstheme="majorBidi"/>
          <w:szCs w:val="20"/>
        </w:rPr>
        <w:sectPr w:rsidR="00460484" w:rsidRPr="00E245F5" w:rsidSect="00732A8F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7BC6FEE7" w14:textId="69D471BF" w:rsidR="00230F58" w:rsidRPr="00E245F5" w:rsidRDefault="00003B82" w:rsidP="002458AC">
      <w:pPr>
        <w:jc w:val="both"/>
        <w:rPr>
          <w:rFonts w:asciiTheme="majorBidi" w:hAnsiTheme="majorBidi" w:cstheme="majorBidi"/>
          <w:szCs w:val="20"/>
        </w:rPr>
      </w:pPr>
      <w:r w:rsidRPr="00E245F5">
        <w:rPr>
          <w:rFonts w:asciiTheme="majorBidi" w:hAnsiTheme="majorBidi" w:cstheme="majorBidi"/>
          <w:szCs w:val="20"/>
        </w:rPr>
        <w:tab/>
      </w:r>
      <w:proofErr w:type="gramStart"/>
      <w:r w:rsidR="000833A6" w:rsidRPr="00E245F5">
        <w:rPr>
          <w:rFonts w:asciiTheme="majorBidi" w:hAnsiTheme="majorBidi" w:cstheme="majorBidi"/>
          <w:szCs w:val="20"/>
        </w:rPr>
        <w:t>Let’s</w:t>
      </w:r>
      <w:proofErr w:type="gramEnd"/>
      <w:r w:rsidR="00D676CD" w:rsidRPr="00E245F5">
        <w:rPr>
          <w:rFonts w:asciiTheme="majorBidi" w:hAnsiTheme="majorBidi" w:cstheme="majorBidi"/>
          <w:szCs w:val="20"/>
        </w:rPr>
        <w:t xml:space="preserve"> assum</w:t>
      </w:r>
      <w:r w:rsidR="00181133" w:rsidRPr="00E245F5">
        <w:rPr>
          <w:rFonts w:asciiTheme="majorBidi" w:hAnsiTheme="majorBidi" w:cstheme="majorBidi"/>
          <w:szCs w:val="20"/>
        </w:rPr>
        <w:t>e,</w:t>
      </w:r>
      <w:r w:rsidR="00D676CD" w:rsidRPr="00E245F5">
        <w:rPr>
          <w:rFonts w:asciiTheme="majorBidi" w:hAnsiTheme="majorBidi" w:cstheme="majorBidi"/>
          <w:szCs w:val="20"/>
        </w:rPr>
        <w:t xml:space="preserve"> that before this study was conducted, the owner hypothesized that after the location of the specialty yoghurt </w:t>
      </w:r>
      <w:r w:rsidR="000833A6" w:rsidRPr="00E245F5">
        <w:rPr>
          <w:rFonts w:asciiTheme="majorBidi" w:hAnsiTheme="majorBidi" w:cstheme="majorBidi"/>
          <w:szCs w:val="20"/>
        </w:rPr>
        <w:t xml:space="preserve">is changed, as described previously, the </w:t>
      </w:r>
      <w:r w:rsidR="001A362F" w:rsidRPr="00E245F5">
        <w:rPr>
          <w:rFonts w:asciiTheme="majorBidi" w:hAnsiTheme="majorBidi" w:cstheme="majorBidi"/>
          <w:szCs w:val="20"/>
        </w:rPr>
        <w:t xml:space="preserve">average </w:t>
      </w:r>
      <w:r w:rsidR="000833A6" w:rsidRPr="00E245F5">
        <w:rPr>
          <w:rFonts w:asciiTheme="majorBidi" w:hAnsiTheme="majorBidi" w:cstheme="majorBidi"/>
          <w:szCs w:val="20"/>
        </w:rPr>
        <w:t xml:space="preserve">number of yoghurt </w:t>
      </w:r>
      <w:r w:rsidR="00181133" w:rsidRPr="00E245F5">
        <w:rPr>
          <w:rFonts w:asciiTheme="majorBidi" w:hAnsiTheme="majorBidi" w:cstheme="majorBidi"/>
          <w:szCs w:val="20"/>
        </w:rPr>
        <w:t xml:space="preserve">containers sold will </w:t>
      </w:r>
      <w:r w:rsidR="00350835" w:rsidRPr="00E245F5">
        <w:rPr>
          <w:rFonts w:asciiTheme="majorBidi" w:hAnsiTheme="majorBidi" w:cstheme="majorBidi"/>
          <w:szCs w:val="20"/>
        </w:rPr>
        <w:t>increase</w:t>
      </w:r>
      <w:r w:rsidR="00181133" w:rsidRPr="00E245F5">
        <w:rPr>
          <w:rFonts w:asciiTheme="majorBidi" w:hAnsiTheme="majorBidi" w:cstheme="majorBidi"/>
          <w:szCs w:val="20"/>
        </w:rPr>
        <w:t xml:space="preserve">. </w:t>
      </w:r>
      <w:r w:rsidR="001A362F" w:rsidRPr="00E245F5">
        <w:rPr>
          <w:rFonts w:asciiTheme="majorBidi" w:hAnsiTheme="majorBidi" w:cstheme="majorBidi"/>
          <w:szCs w:val="20"/>
        </w:rPr>
        <w:t xml:space="preserve">This means that the null hypothesis is that there will </w:t>
      </w:r>
      <w:r w:rsidR="00EC62FC" w:rsidRPr="00E245F5">
        <w:rPr>
          <w:rFonts w:asciiTheme="majorBidi" w:hAnsiTheme="majorBidi" w:cstheme="majorBidi"/>
          <w:szCs w:val="20"/>
        </w:rPr>
        <w:t>no difference between average number of yoghurt containers sold before and after the change.</w:t>
      </w:r>
      <w:r w:rsidR="009D2070" w:rsidRPr="00E245F5">
        <w:rPr>
          <w:rFonts w:asciiTheme="majorBidi" w:hAnsiTheme="majorBidi" w:cstheme="majorBidi"/>
          <w:szCs w:val="20"/>
        </w:rPr>
        <w:t xml:space="preserve"> The alternate hypothesis is that there will be a</w:t>
      </w:r>
      <w:r w:rsidR="00A37840" w:rsidRPr="00E245F5">
        <w:rPr>
          <w:rFonts w:asciiTheme="majorBidi" w:hAnsiTheme="majorBidi" w:cstheme="majorBidi"/>
          <w:szCs w:val="20"/>
        </w:rPr>
        <w:t>n</w:t>
      </w:r>
      <w:r w:rsidR="009D2070" w:rsidRPr="00E245F5">
        <w:rPr>
          <w:rFonts w:asciiTheme="majorBidi" w:hAnsiTheme="majorBidi" w:cstheme="majorBidi"/>
          <w:szCs w:val="20"/>
        </w:rPr>
        <w:t xml:space="preserve"> </w:t>
      </w:r>
      <w:r w:rsidR="00A37840" w:rsidRPr="00E245F5">
        <w:rPr>
          <w:rFonts w:asciiTheme="majorBidi" w:hAnsiTheme="majorBidi" w:cstheme="majorBidi"/>
          <w:szCs w:val="20"/>
        </w:rPr>
        <w:t>increase</w:t>
      </w:r>
      <w:r w:rsidR="009D2070" w:rsidRPr="00E245F5">
        <w:rPr>
          <w:rFonts w:asciiTheme="majorBidi" w:hAnsiTheme="majorBidi" w:cstheme="majorBidi"/>
          <w:szCs w:val="20"/>
        </w:rPr>
        <w:t xml:space="preserve"> in the average number of yoghurt containers sold after the change in location.</w:t>
      </w:r>
      <w:r w:rsidR="00A008C0" w:rsidRPr="00E245F5">
        <w:rPr>
          <w:rFonts w:asciiTheme="majorBidi" w:hAnsiTheme="majorBidi" w:cstheme="majorBidi"/>
          <w:szCs w:val="20"/>
        </w:rPr>
        <w:t xml:space="preserve"> After the experiment is conducted, the owner has been given some descriptive statistics:</w:t>
      </w:r>
    </w:p>
    <w:p w14:paraId="20D840FB" w14:textId="53456A8D" w:rsidR="00460295" w:rsidRPr="00E245F5" w:rsidRDefault="0041631C" w:rsidP="00323A89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>Sample mean</w:t>
      </w:r>
      <w:r w:rsidR="00A008C0" w:rsidRPr="00E245F5">
        <w:rPr>
          <w:rFonts w:asciiTheme="majorBidi" w:hAnsiTheme="majorBidi" w:cstheme="majorBidi"/>
          <w:szCs w:val="20"/>
        </w:rPr>
        <w:t xml:space="preserve"> of yoghurt containers sold (before change) </w:t>
      </w:r>
      <m:oMath>
        <m:r>
          <w:rPr>
            <w:rFonts w:ascii="Cambria Math" w:hAnsi="Cambria Math" w:cstheme="majorBidi"/>
            <w:szCs w:val="20"/>
          </w:rPr>
          <m:t>=38.792</m:t>
        </m:r>
      </m:oMath>
    </w:p>
    <w:p w14:paraId="17CC34CA" w14:textId="77777777" w:rsidR="00460295" w:rsidRPr="00E245F5" w:rsidRDefault="00003B80" w:rsidP="00241D34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Cs w:val="20"/>
        </w:rPr>
      </w:pPr>
      <w:r w:rsidRPr="00E245F5">
        <w:rPr>
          <w:rFonts w:asciiTheme="majorBidi" w:hAnsiTheme="majorBidi" w:cstheme="majorBidi"/>
          <w:szCs w:val="20"/>
        </w:rPr>
        <w:t xml:space="preserve">Sample standard deviation (before change) </w:t>
      </w:r>
      <m:oMath>
        <m:r>
          <w:rPr>
            <w:rFonts w:ascii="Cambria Math" w:hAnsi="Cambria Math" w:cstheme="majorBidi"/>
            <w:szCs w:val="20"/>
          </w:rPr>
          <m:t>=7.929</m:t>
        </m:r>
      </m:oMath>
    </w:p>
    <w:p w14:paraId="3845DB00" w14:textId="7959FBB5" w:rsidR="00271773" w:rsidRPr="00E245F5" w:rsidRDefault="0041631C" w:rsidP="00A25F49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>Sample mean</w:t>
      </w:r>
      <w:r w:rsidR="00FA10DA" w:rsidRPr="00E245F5">
        <w:rPr>
          <w:rFonts w:asciiTheme="majorBidi" w:hAnsiTheme="majorBidi" w:cstheme="majorBidi"/>
          <w:szCs w:val="20"/>
        </w:rPr>
        <w:t xml:space="preserve"> of yoghurt containers sold (</w:t>
      </w:r>
      <w:r w:rsidR="009B3532" w:rsidRPr="00E245F5">
        <w:rPr>
          <w:rFonts w:asciiTheme="majorBidi" w:hAnsiTheme="majorBidi" w:cstheme="majorBidi"/>
          <w:szCs w:val="20"/>
        </w:rPr>
        <w:t>after</w:t>
      </w:r>
      <w:r w:rsidR="00FA10DA" w:rsidRPr="00E245F5">
        <w:rPr>
          <w:rFonts w:asciiTheme="majorBidi" w:hAnsiTheme="majorBidi" w:cstheme="majorBidi"/>
          <w:szCs w:val="20"/>
        </w:rPr>
        <w:t xml:space="preserve"> change) </w:t>
      </w:r>
      <m:oMath>
        <m:r>
          <w:rPr>
            <w:rFonts w:ascii="Cambria Math" w:hAnsi="Cambria Math" w:cstheme="majorBidi"/>
            <w:szCs w:val="20"/>
          </w:rPr>
          <m:t>=53.66754</m:t>
        </m:r>
      </m:oMath>
    </w:p>
    <w:p w14:paraId="483EC6EE" w14:textId="4E483A1F" w:rsidR="007470D1" w:rsidRDefault="00003B80" w:rsidP="00D7725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Cs w:val="20"/>
        </w:rPr>
      </w:pPr>
      <w:r w:rsidRPr="00E245F5">
        <w:rPr>
          <w:rFonts w:asciiTheme="majorBidi" w:hAnsiTheme="majorBidi" w:cstheme="majorBidi"/>
          <w:szCs w:val="20"/>
        </w:rPr>
        <w:t xml:space="preserve">Sample standard deviation (after change) </w:t>
      </w:r>
      <m:oMath>
        <m:r>
          <w:rPr>
            <w:rFonts w:ascii="Cambria Math" w:hAnsi="Cambria Math" w:cstheme="majorBidi"/>
            <w:szCs w:val="20"/>
          </w:rPr>
          <m:t>=9.356</m:t>
        </m:r>
      </m:oMath>
    </w:p>
    <w:p w14:paraId="43EA9226" w14:textId="4D08B420" w:rsidR="00E245F5" w:rsidRPr="00E245F5" w:rsidRDefault="0041631C" w:rsidP="00D7725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>Sample mean</w:t>
      </w:r>
      <w:r w:rsidR="00E245F5">
        <w:rPr>
          <w:rFonts w:asciiTheme="majorBidi" w:hAnsiTheme="majorBidi" w:cstheme="majorBidi"/>
          <w:szCs w:val="20"/>
        </w:rPr>
        <w:t xml:space="preserve"> difference </w:t>
      </w:r>
      <m:oMath>
        <m:r>
          <w:rPr>
            <w:rFonts w:ascii="Cambria Math" w:hAnsi="Cambria Math" w:cstheme="majorBidi"/>
            <w:szCs w:val="20"/>
          </w:rPr>
          <m:t>=14.875</m:t>
        </m:r>
      </m:oMath>
    </w:p>
    <w:p w14:paraId="749E2644" w14:textId="4E9B9687" w:rsidR="0052762D" w:rsidRPr="00E245F5" w:rsidRDefault="00E41671" w:rsidP="00300411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Cs w:val="20"/>
        </w:rPr>
      </w:pPr>
      <m:oMath>
        <m:r>
          <w:rPr>
            <w:rFonts w:ascii="Cambria Math" w:hAnsi="Cambria Math" w:cstheme="majorBidi"/>
            <w:szCs w:val="20"/>
          </w:rPr>
          <m:t>95%</m:t>
        </m:r>
      </m:oMath>
      <w:r w:rsidRPr="00E245F5">
        <w:rPr>
          <w:rFonts w:asciiTheme="majorBidi" w:hAnsiTheme="majorBidi" w:cstheme="majorBidi"/>
          <w:szCs w:val="20"/>
        </w:rPr>
        <w:t xml:space="preserve"> Confidence Interval</w:t>
      </w:r>
      <w:r w:rsidR="00A5129C" w:rsidRPr="00E245F5">
        <w:rPr>
          <w:rFonts w:asciiTheme="majorBidi" w:hAnsiTheme="majorBidi" w:cstheme="majorBidi"/>
          <w:szCs w:val="20"/>
        </w:rPr>
        <w:t xml:space="preserve"> </w:t>
      </w:r>
      <w:r w:rsidR="00AD2826" w:rsidRPr="00E245F5">
        <w:rPr>
          <w:rFonts w:asciiTheme="majorBidi" w:hAnsiTheme="majorBidi" w:cstheme="majorBidi"/>
          <w:szCs w:val="20"/>
        </w:rPr>
        <w:t>(lower bound)</w:t>
      </w:r>
      <w:r w:rsidR="00EE26B9" w:rsidRPr="00E245F5">
        <w:rPr>
          <w:rFonts w:asciiTheme="majorBidi" w:hAnsiTheme="majorBidi" w:cstheme="majorBidi"/>
          <w:szCs w:val="20"/>
        </w:rPr>
        <w:t xml:space="preserve"> </w:t>
      </w:r>
      <m:oMath>
        <m:r>
          <w:rPr>
            <w:rFonts w:ascii="Cambria Math" w:hAnsi="Cambria Math" w:cstheme="majorBidi"/>
            <w:szCs w:val="20"/>
          </w:rPr>
          <m:t>=14.165</m:t>
        </m:r>
      </m:oMath>
    </w:p>
    <w:p w14:paraId="63BC6B4F" w14:textId="279E4363" w:rsidR="00352BD7" w:rsidRPr="00E245F5" w:rsidRDefault="00B32222" w:rsidP="00300411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Cs w:val="20"/>
        </w:rPr>
      </w:pPr>
      <w:r w:rsidRPr="00E245F5">
        <w:rPr>
          <w:rFonts w:asciiTheme="majorBidi" w:hAnsiTheme="majorBidi" w:cstheme="majorBidi"/>
          <w:szCs w:val="20"/>
        </w:rPr>
        <w:t xml:space="preserve">T-Statistic </w:t>
      </w:r>
      <m:oMath>
        <m:r>
          <w:rPr>
            <w:rFonts w:ascii="Cambria Math" w:hAnsi="Cambria Math" w:cstheme="majorBidi"/>
            <w:szCs w:val="20"/>
          </w:rPr>
          <m:t>=35.927</m:t>
        </m:r>
      </m:oMath>
      <w:r w:rsidR="009E78A1">
        <w:rPr>
          <w:rFonts w:asciiTheme="majorBidi" w:hAnsiTheme="majorBidi" w:cstheme="majorBidi"/>
          <w:szCs w:val="20"/>
        </w:rPr>
        <w:t xml:space="preserve">, Degrees of freedom </w:t>
      </w:r>
      <m:oMath>
        <m:r>
          <w:rPr>
            <w:rFonts w:ascii="Cambria Math" w:hAnsi="Cambria Math" w:cstheme="majorBidi"/>
            <w:szCs w:val="20"/>
          </w:rPr>
          <m:t>=23</m:t>
        </m:r>
      </m:oMath>
    </w:p>
    <w:p w14:paraId="50E17BD1" w14:textId="098378CB" w:rsidR="00637174" w:rsidRPr="00E245F5" w:rsidRDefault="00637174" w:rsidP="00300411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Cs w:val="20"/>
        </w:rPr>
      </w:pPr>
      <m:oMath>
        <m:r>
          <w:rPr>
            <w:rFonts w:ascii="Cambria Math" w:hAnsi="Cambria Math" w:cstheme="majorBidi"/>
            <w:szCs w:val="20"/>
          </w:rPr>
          <m:t>p</m:t>
        </m:r>
      </m:oMath>
      <w:r w:rsidRPr="00E245F5">
        <w:rPr>
          <w:rFonts w:asciiTheme="majorBidi" w:hAnsiTheme="majorBidi" w:cstheme="majorBidi"/>
          <w:szCs w:val="20"/>
        </w:rPr>
        <w:t xml:space="preserve">-value </w:t>
      </w:r>
      <m:oMath>
        <m:r>
          <w:rPr>
            <w:rFonts w:ascii="Cambria Math" w:hAnsi="Cambria Math" w:cstheme="majorBidi"/>
            <w:szCs w:val="20"/>
          </w:rPr>
          <m:t>=2.2×</m:t>
        </m:r>
        <m:sSup>
          <m:sSupPr>
            <m:ctrlPr>
              <w:rPr>
                <w:rFonts w:ascii="Cambria Math" w:hAnsi="Cambria Math" w:cstheme="majorBidi"/>
                <w:i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Cs w:val="20"/>
              </w:rPr>
              <m:t>10</m:t>
            </m:r>
          </m:e>
          <m:sup>
            <m:r>
              <w:rPr>
                <w:rFonts w:ascii="Cambria Math" w:hAnsi="Cambria Math" w:cstheme="majorBidi"/>
                <w:szCs w:val="20"/>
              </w:rPr>
              <m:t>-16</m:t>
            </m:r>
          </m:sup>
        </m:sSup>
      </m:oMath>
    </w:p>
    <w:p w14:paraId="2D9B7B1D" w14:textId="41952421" w:rsidR="00852D9F" w:rsidRPr="00E245F5" w:rsidRDefault="009062E4" w:rsidP="002458AC">
      <w:pPr>
        <w:jc w:val="both"/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>Therefore,</w:t>
      </w:r>
      <w:r w:rsidR="007A17B8">
        <w:rPr>
          <w:rFonts w:asciiTheme="majorBidi" w:hAnsiTheme="majorBidi" w:cstheme="majorBidi"/>
          <w:szCs w:val="20"/>
        </w:rPr>
        <w:t xml:space="preserve"> i</w:t>
      </w:r>
      <w:r w:rsidR="009B3D92">
        <w:rPr>
          <w:rFonts w:asciiTheme="majorBidi" w:hAnsiTheme="majorBidi" w:cstheme="majorBidi"/>
          <w:szCs w:val="20"/>
        </w:rPr>
        <w:t>t can be inferred that the</w:t>
      </w:r>
      <w:r w:rsidR="008566FC">
        <w:rPr>
          <w:rFonts w:asciiTheme="majorBidi" w:hAnsiTheme="majorBidi" w:cstheme="majorBidi"/>
          <w:szCs w:val="20"/>
        </w:rPr>
        <w:t xml:space="preserve">re is a </w:t>
      </w:r>
      <m:oMath>
        <m:r>
          <w:rPr>
            <w:rFonts w:ascii="Cambria Math" w:hAnsi="Cambria Math" w:cstheme="majorBidi"/>
            <w:szCs w:val="20"/>
          </w:rPr>
          <m:t>95%</m:t>
        </m:r>
      </m:oMath>
      <w:r w:rsidR="008566FC">
        <w:rPr>
          <w:rFonts w:asciiTheme="majorBidi" w:hAnsiTheme="majorBidi" w:cstheme="majorBidi"/>
          <w:szCs w:val="20"/>
        </w:rPr>
        <w:t xml:space="preserve"> chance that the</w:t>
      </w:r>
      <w:r w:rsidR="009B3D92">
        <w:rPr>
          <w:rFonts w:asciiTheme="majorBidi" w:hAnsiTheme="majorBidi" w:cstheme="majorBidi"/>
          <w:szCs w:val="20"/>
        </w:rPr>
        <w:t xml:space="preserve"> population mean will be greater than </w:t>
      </w:r>
      <m:oMath>
        <m:r>
          <w:rPr>
            <w:rFonts w:ascii="Cambria Math" w:hAnsi="Cambria Math" w:cstheme="majorBidi"/>
            <w:szCs w:val="20"/>
          </w:rPr>
          <m:t>14.165</m:t>
        </m:r>
      </m:oMath>
      <w:r w:rsidR="009B3D92">
        <w:rPr>
          <w:rFonts w:asciiTheme="majorBidi" w:hAnsiTheme="majorBidi" w:cstheme="majorBidi"/>
          <w:szCs w:val="20"/>
        </w:rPr>
        <w:t xml:space="preserve">. </w:t>
      </w:r>
      <w:r w:rsidR="00453307">
        <w:rPr>
          <w:rFonts w:asciiTheme="majorBidi" w:hAnsiTheme="majorBidi" w:cstheme="majorBidi"/>
          <w:szCs w:val="20"/>
        </w:rPr>
        <w:t>In addition,</w:t>
      </w:r>
      <w:r w:rsidR="00E41AFA" w:rsidRPr="00E245F5">
        <w:rPr>
          <w:rFonts w:asciiTheme="majorBidi" w:hAnsiTheme="majorBidi" w:cstheme="majorBidi"/>
          <w:szCs w:val="20"/>
        </w:rPr>
        <w:t xml:space="preserve"> it can be concluded that </w:t>
      </w:r>
      <w:r w:rsidR="00784999" w:rsidRPr="00E245F5">
        <w:rPr>
          <w:rFonts w:asciiTheme="majorBidi" w:hAnsiTheme="majorBidi" w:cstheme="majorBidi"/>
          <w:szCs w:val="20"/>
        </w:rPr>
        <w:t xml:space="preserve">there is very strong evidence to support the claim that the average number of yoghurt containers sold will increase after the location </w:t>
      </w:r>
      <w:r w:rsidR="006717CF" w:rsidRPr="00E245F5">
        <w:rPr>
          <w:rFonts w:asciiTheme="majorBidi" w:hAnsiTheme="majorBidi" w:cstheme="majorBidi"/>
          <w:szCs w:val="20"/>
        </w:rPr>
        <w:t xml:space="preserve">of the specialty yoghurt products </w:t>
      </w:r>
      <w:r w:rsidR="006C4971" w:rsidRPr="00E245F5">
        <w:rPr>
          <w:rFonts w:asciiTheme="majorBidi" w:hAnsiTheme="majorBidi" w:cstheme="majorBidi"/>
          <w:szCs w:val="20"/>
        </w:rPr>
        <w:t>is</w:t>
      </w:r>
      <w:r w:rsidR="006717CF" w:rsidRPr="00E245F5">
        <w:rPr>
          <w:rFonts w:asciiTheme="majorBidi" w:hAnsiTheme="majorBidi" w:cstheme="majorBidi"/>
          <w:szCs w:val="20"/>
        </w:rPr>
        <w:t xml:space="preserve"> changed.</w:t>
      </w:r>
    </w:p>
    <w:sectPr w:rsidR="00852D9F" w:rsidRPr="00E245F5" w:rsidSect="00732A8F">
      <w:type w:val="continuous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FDF07" w14:textId="77777777" w:rsidR="00D40812" w:rsidRDefault="00D40812" w:rsidP="00973A73">
      <w:pPr>
        <w:spacing w:line="240" w:lineRule="auto"/>
      </w:pPr>
      <w:r>
        <w:separator/>
      </w:r>
    </w:p>
  </w:endnote>
  <w:endnote w:type="continuationSeparator" w:id="0">
    <w:p w14:paraId="76EA6FC9" w14:textId="77777777" w:rsidR="00D40812" w:rsidRDefault="00D40812" w:rsidP="00973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86EED" w14:textId="77777777" w:rsidR="00192BCD" w:rsidRDefault="00192BCD" w:rsidP="00DC411B">
    <w:pPr>
      <w:pStyle w:val="Footer"/>
      <w:jc w:val="right"/>
    </w:pPr>
  </w:p>
  <w:p w14:paraId="31A44D92" w14:textId="77777777" w:rsidR="00192BCD" w:rsidRDefault="00192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A31A0" w14:textId="77777777" w:rsidR="00D40812" w:rsidRDefault="00D40812" w:rsidP="00973A73">
      <w:pPr>
        <w:spacing w:line="240" w:lineRule="auto"/>
      </w:pPr>
      <w:r>
        <w:separator/>
      </w:r>
    </w:p>
  </w:footnote>
  <w:footnote w:type="continuationSeparator" w:id="0">
    <w:p w14:paraId="77241CD4" w14:textId="77777777" w:rsidR="00D40812" w:rsidRDefault="00D40812" w:rsidP="00973A73">
      <w:pPr>
        <w:spacing w:line="240" w:lineRule="auto"/>
      </w:pPr>
      <w:r>
        <w:continuationSeparator/>
      </w:r>
    </w:p>
  </w:footnote>
  <w:footnote w:id="1">
    <w:p w14:paraId="5E356201" w14:textId="4329CBD9" w:rsidR="004E75D6" w:rsidRDefault="004E75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DC2924" w:rsidRPr="00026B06">
          <w:rPr>
            <w:rStyle w:val="Hyperlink"/>
          </w:rPr>
          <w:t>https://dasl.datadescription.com/datafile/product-placement/</w:t>
        </w:r>
      </w:hyperlink>
      <w:r w:rsidR="00DC2924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BB3"/>
    <w:multiLevelType w:val="hybridMultilevel"/>
    <w:tmpl w:val="00002EA6"/>
    <w:lvl w:ilvl="0" w:tplc="000012DB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F3E"/>
    <w:multiLevelType w:val="hybridMultilevel"/>
    <w:tmpl w:val="00000099"/>
    <w:lvl w:ilvl="0" w:tplc="0000012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53C"/>
    <w:multiLevelType w:val="hybridMultilevel"/>
    <w:tmpl w:val="00007E87"/>
    <w:lvl w:ilvl="0" w:tplc="0000390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4A7A7C64"/>
    <w:lvl w:ilvl="0" w:tplc="000069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000026E9"/>
    <w:lvl w:ilvl="0" w:tplc="000001E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3DF3EBB"/>
    <w:multiLevelType w:val="hybridMultilevel"/>
    <w:tmpl w:val="95289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DA74E5"/>
    <w:multiLevelType w:val="hybridMultilevel"/>
    <w:tmpl w:val="3FE81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F16A03"/>
    <w:multiLevelType w:val="hybridMultilevel"/>
    <w:tmpl w:val="C3C4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75FEC"/>
    <w:multiLevelType w:val="hybridMultilevel"/>
    <w:tmpl w:val="664E43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E9291F"/>
    <w:multiLevelType w:val="hybridMultilevel"/>
    <w:tmpl w:val="8AF43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34C0B"/>
    <w:multiLevelType w:val="hybridMultilevel"/>
    <w:tmpl w:val="02908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23597"/>
    <w:multiLevelType w:val="hybridMultilevel"/>
    <w:tmpl w:val="46A48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689F"/>
    <w:multiLevelType w:val="hybridMultilevel"/>
    <w:tmpl w:val="CAEE9CE6"/>
    <w:lvl w:ilvl="0" w:tplc="CCE89328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A5CCD"/>
    <w:multiLevelType w:val="hybridMultilevel"/>
    <w:tmpl w:val="EBD4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A3EF0"/>
    <w:multiLevelType w:val="hybridMultilevel"/>
    <w:tmpl w:val="73A61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2"/>
  </w:num>
  <w:num w:numId="13">
    <w:abstractNumId w:val="11"/>
  </w:num>
  <w:num w:numId="14">
    <w:abstractNumId w:val="8"/>
  </w:num>
  <w:num w:numId="15">
    <w:abstractNumId w:val="15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D1"/>
    <w:rsid w:val="00003B80"/>
    <w:rsid w:val="00003B82"/>
    <w:rsid w:val="000042E7"/>
    <w:rsid w:val="00005EA8"/>
    <w:rsid w:val="00006B9E"/>
    <w:rsid w:val="00007268"/>
    <w:rsid w:val="00010DA9"/>
    <w:rsid w:val="00021D69"/>
    <w:rsid w:val="000233A0"/>
    <w:rsid w:val="00023A36"/>
    <w:rsid w:val="00025048"/>
    <w:rsid w:val="00027224"/>
    <w:rsid w:val="0002723E"/>
    <w:rsid w:val="0002732B"/>
    <w:rsid w:val="00030388"/>
    <w:rsid w:val="00031476"/>
    <w:rsid w:val="00031750"/>
    <w:rsid w:val="00032F3A"/>
    <w:rsid w:val="00033476"/>
    <w:rsid w:val="00035086"/>
    <w:rsid w:val="000357CD"/>
    <w:rsid w:val="00040B32"/>
    <w:rsid w:val="00041654"/>
    <w:rsid w:val="0004315C"/>
    <w:rsid w:val="000442AA"/>
    <w:rsid w:val="000529FF"/>
    <w:rsid w:val="00054C43"/>
    <w:rsid w:val="000612CE"/>
    <w:rsid w:val="00063E95"/>
    <w:rsid w:val="00065575"/>
    <w:rsid w:val="00073F9A"/>
    <w:rsid w:val="00075FD1"/>
    <w:rsid w:val="0008062B"/>
    <w:rsid w:val="000833A6"/>
    <w:rsid w:val="00085B95"/>
    <w:rsid w:val="00087098"/>
    <w:rsid w:val="00087638"/>
    <w:rsid w:val="00090979"/>
    <w:rsid w:val="00090C29"/>
    <w:rsid w:val="000A0CDF"/>
    <w:rsid w:val="000B238C"/>
    <w:rsid w:val="000B34AC"/>
    <w:rsid w:val="000C2638"/>
    <w:rsid w:val="000C4927"/>
    <w:rsid w:val="000C5C46"/>
    <w:rsid w:val="000C6AB8"/>
    <w:rsid w:val="000D0D8C"/>
    <w:rsid w:val="000D1495"/>
    <w:rsid w:val="000D1AD2"/>
    <w:rsid w:val="000D3458"/>
    <w:rsid w:val="000D6732"/>
    <w:rsid w:val="000E3BB3"/>
    <w:rsid w:val="000E5F8F"/>
    <w:rsid w:val="000F2531"/>
    <w:rsid w:val="000F56AD"/>
    <w:rsid w:val="000F5BE7"/>
    <w:rsid w:val="000F697A"/>
    <w:rsid w:val="00104781"/>
    <w:rsid w:val="0011025C"/>
    <w:rsid w:val="0011253F"/>
    <w:rsid w:val="00114541"/>
    <w:rsid w:val="00114CC4"/>
    <w:rsid w:val="0012765E"/>
    <w:rsid w:val="0013005A"/>
    <w:rsid w:val="00131415"/>
    <w:rsid w:val="001315DE"/>
    <w:rsid w:val="00131D79"/>
    <w:rsid w:val="0013793F"/>
    <w:rsid w:val="00137E7E"/>
    <w:rsid w:val="00141624"/>
    <w:rsid w:val="00141775"/>
    <w:rsid w:val="00145075"/>
    <w:rsid w:val="00146E28"/>
    <w:rsid w:val="00153BBB"/>
    <w:rsid w:val="0015770A"/>
    <w:rsid w:val="00163DFD"/>
    <w:rsid w:val="00164A60"/>
    <w:rsid w:val="001651E9"/>
    <w:rsid w:val="00166192"/>
    <w:rsid w:val="001666C5"/>
    <w:rsid w:val="001674D7"/>
    <w:rsid w:val="001718D2"/>
    <w:rsid w:val="00175864"/>
    <w:rsid w:val="00181133"/>
    <w:rsid w:val="0018593F"/>
    <w:rsid w:val="00185C46"/>
    <w:rsid w:val="00185FE6"/>
    <w:rsid w:val="00186091"/>
    <w:rsid w:val="00187E3B"/>
    <w:rsid w:val="001923A1"/>
    <w:rsid w:val="00192BCD"/>
    <w:rsid w:val="001A362F"/>
    <w:rsid w:val="001B127E"/>
    <w:rsid w:val="001B1F6E"/>
    <w:rsid w:val="001B3BE9"/>
    <w:rsid w:val="001B5781"/>
    <w:rsid w:val="001B5B7B"/>
    <w:rsid w:val="001B6EF4"/>
    <w:rsid w:val="001C2B03"/>
    <w:rsid w:val="001C389D"/>
    <w:rsid w:val="001C66CC"/>
    <w:rsid w:val="001D01B2"/>
    <w:rsid w:val="001D0909"/>
    <w:rsid w:val="001D0A29"/>
    <w:rsid w:val="001D47FC"/>
    <w:rsid w:val="001D7402"/>
    <w:rsid w:val="001E0371"/>
    <w:rsid w:val="001E3A8E"/>
    <w:rsid w:val="001E4093"/>
    <w:rsid w:val="001E69D4"/>
    <w:rsid w:val="001F36B5"/>
    <w:rsid w:val="001F5237"/>
    <w:rsid w:val="001F5952"/>
    <w:rsid w:val="001F6C92"/>
    <w:rsid w:val="002005BE"/>
    <w:rsid w:val="00202791"/>
    <w:rsid w:val="00210DC4"/>
    <w:rsid w:val="00210FCC"/>
    <w:rsid w:val="00216791"/>
    <w:rsid w:val="00216A76"/>
    <w:rsid w:val="00220DC0"/>
    <w:rsid w:val="00223834"/>
    <w:rsid w:val="00227659"/>
    <w:rsid w:val="00230BD2"/>
    <w:rsid w:val="00230F58"/>
    <w:rsid w:val="00234A7E"/>
    <w:rsid w:val="00242D9A"/>
    <w:rsid w:val="002458AC"/>
    <w:rsid w:val="00246E34"/>
    <w:rsid w:val="00247153"/>
    <w:rsid w:val="00251DBF"/>
    <w:rsid w:val="002673F8"/>
    <w:rsid w:val="00271773"/>
    <w:rsid w:val="0027283B"/>
    <w:rsid w:val="00274F60"/>
    <w:rsid w:val="002800DB"/>
    <w:rsid w:val="00281E27"/>
    <w:rsid w:val="00286BB7"/>
    <w:rsid w:val="00290CA9"/>
    <w:rsid w:val="0029329A"/>
    <w:rsid w:val="00296DBB"/>
    <w:rsid w:val="00297BA8"/>
    <w:rsid w:val="002A6C02"/>
    <w:rsid w:val="002B2407"/>
    <w:rsid w:val="002C33C4"/>
    <w:rsid w:val="002C4E63"/>
    <w:rsid w:val="002C5069"/>
    <w:rsid w:val="002C709C"/>
    <w:rsid w:val="002D0AC2"/>
    <w:rsid w:val="002D1C78"/>
    <w:rsid w:val="002E1238"/>
    <w:rsid w:val="002E5CF2"/>
    <w:rsid w:val="002F094B"/>
    <w:rsid w:val="002F5D04"/>
    <w:rsid w:val="00306FA4"/>
    <w:rsid w:val="00310CBE"/>
    <w:rsid w:val="00313880"/>
    <w:rsid w:val="00313A17"/>
    <w:rsid w:val="00313B40"/>
    <w:rsid w:val="003144F7"/>
    <w:rsid w:val="00317E00"/>
    <w:rsid w:val="003213B6"/>
    <w:rsid w:val="0032491B"/>
    <w:rsid w:val="00340B63"/>
    <w:rsid w:val="003431F1"/>
    <w:rsid w:val="00346284"/>
    <w:rsid w:val="00347EC2"/>
    <w:rsid w:val="0035048D"/>
    <w:rsid w:val="00350835"/>
    <w:rsid w:val="00351981"/>
    <w:rsid w:val="00351EA9"/>
    <w:rsid w:val="00352207"/>
    <w:rsid w:val="00352BD7"/>
    <w:rsid w:val="003533BF"/>
    <w:rsid w:val="003552FB"/>
    <w:rsid w:val="00356046"/>
    <w:rsid w:val="00362C07"/>
    <w:rsid w:val="00363F53"/>
    <w:rsid w:val="00364BB7"/>
    <w:rsid w:val="003669E4"/>
    <w:rsid w:val="00366CBB"/>
    <w:rsid w:val="0037050E"/>
    <w:rsid w:val="00370ED7"/>
    <w:rsid w:val="00376C48"/>
    <w:rsid w:val="003802CB"/>
    <w:rsid w:val="00381030"/>
    <w:rsid w:val="003841AE"/>
    <w:rsid w:val="003855C8"/>
    <w:rsid w:val="00393B93"/>
    <w:rsid w:val="00395A4D"/>
    <w:rsid w:val="003A1036"/>
    <w:rsid w:val="003A31E6"/>
    <w:rsid w:val="003A4FA9"/>
    <w:rsid w:val="003A64BB"/>
    <w:rsid w:val="003B0CBF"/>
    <w:rsid w:val="003B2F8B"/>
    <w:rsid w:val="003B3BCC"/>
    <w:rsid w:val="003B4A28"/>
    <w:rsid w:val="003B4B7F"/>
    <w:rsid w:val="003B52AA"/>
    <w:rsid w:val="003B60F1"/>
    <w:rsid w:val="003C03E5"/>
    <w:rsid w:val="003C2D08"/>
    <w:rsid w:val="003C3B68"/>
    <w:rsid w:val="003C7998"/>
    <w:rsid w:val="003E5F23"/>
    <w:rsid w:val="003F13FE"/>
    <w:rsid w:val="003F3A9C"/>
    <w:rsid w:val="003F4225"/>
    <w:rsid w:val="00400F14"/>
    <w:rsid w:val="0040391F"/>
    <w:rsid w:val="0040606E"/>
    <w:rsid w:val="00406EAC"/>
    <w:rsid w:val="0041159D"/>
    <w:rsid w:val="0041631C"/>
    <w:rsid w:val="00417AA4"/>
    <w:rsid w:val="00421294"/>
    <w:rsid w:val="00432EF3"/>
    <w:rsid w:val="004346A4"/>
    <w:rsid w:val="00437B6D"/>
    <w:rsid w:val="00442892"/>
    <w:rsid w:val="004452BE"/>
    <w:rsid w:val="00450B24"/>
    <w:rsid w:val="00452C06"/>
    <w:rsid w:val="00453307"/>
    <w:rsid w:val="004569FE"/>
    <w:rsid w:val="00460295"/>
    <w:rsid w:val="00460484"/>
    <w:rsid w:val="00463FB1"/>
    <w:rsid w:val="00464186"/>
    <w:rsid w:val="00464F0D"/>
    <w:rsid w:val="00470880"/>
    <w:rsid w:val="004715E2"/>
    <w:rsid w:val="00473169"/>
    <w:rsid w:val="0047462B"/>
    <w:rsid w:val="00477FE6"/>
    <w:rsid w:val="004822E5"/>
    <w:rsid w:val="00482884"/>
    <w:rsid w:val="0049011B"/>
    <w:rsid w:val="00491CC7"/>
    <w:rsid w:val="004937FE"/>
    <w:rsid w:val="004942D2"/>
    <w:rsid w:val="00494658"/>
    <w:rsid w:val="004A3BF0"/>
    <w:rsid w:val="004A4F38"/>
    <w:rsid w:val="004A7395"/>
    <w:rsid w:val="004A76A8"/>
    <w:rsid w:val="004B092A"/>
    <w:rsid w:val="004B187D"/>
    <w:rsid w:val="004B7B2B"/>
    <w:rsid w:val="004B7FD1"/>
    <w:rsid w:val="004C08DC"/>
    <w:rsid w:val="004C167D"/>
    <w:rsid w:val="004C533E"/>
    <w:rsid w:val="004C5B0D"/>
    <w:rsid w:val="004D3F69"/>
    <w:rsid w:val="004D62DB"/>
    <w:rsid w:val="004D793E"/>
    <w:rsid w:val="004E75D6"/>
    <w:rsid w:val="004F53D4"/>
    <w:rsid w:val="005000A9"/>
    <w:rsid w:val="00500B83"/>
    <w:rsid w:val="00505942"/>
    <w:rsid w:val="00505C96"/>
    <w:rsid w:val="0050652C"/>
    <w:rsid w:val="00507A4C"/>
    <w:rsid w:val="00510A88"/>
    <w:rsid w:val="005117BA"/>
    <w:rsid w:val="00515FF9"/>
    <w:rsid w:val="00517165"/>
    <w:rsid w:val="0051794D"/>
    <w:rsid w:val="00522D98"/>
    <w:rsid w:val="0052762D"/>
    <w:rsid w:val="00534FEA"/>
    <w:rsid w:val="005441A0"/>
    <w:rsid w:val="00545EB5"/>
    <w:rsid w:val="0054665E"/>
    <w:rsid w:val="005477B9"/>
    <w:rsid w:val="0055207B"/>
    <w:rsid w:val="00554B92"/>
    <w:rsid w:val="00555260"/>
    <w:rsid w:val="00555937"/>
    <w:rsid w:val="00562D4D"/>
    <w:rsid w:val="005644DE"/>
    <w:rsid w:val="00567551"/>
    <w:rsid w:val="00567C62"/>
    <w:rsid w:val="005701B6"/>
    <w:rsid w:val="00573F72"/>
    <w:rsid w:val="00576945"/>
    <w:rsid w:val="00580CC4"/>
    <w:rsid w:val="0059068C"/>
    <w:rsid w:val="00592173"/>
    <w:rsid w:val="005953AF"/>
    <w:rsid w:val="005972B0"/>
    <w:rsid w:val="00597B85"/>
    <w:rsid w:val="00597BF5"/>
    <w:rsid w:val="005A136E"/>
    <w:rsid w:val="005A5A5E"/>
    <w:rsid w:val="005B0CAE"/>
    <w:rsid w:val="005B2DDB"/>
    <w:rsid w:val="005B41A8"/>
    <w:rsid w:val="005D3D78"/>
    <w:rsid w:val="005D4FBB"/>
    <w:rsid w:val="005D7940"/>
    <w:rsid w:val="005E288F"/>
    <w:rsid w:val="005F1C83"/>
    <w:rsid w:val="00605A34"/>
    <w:rsid w:val="006060A7"/>
    <w:rsid w:val="00610DAC"/>
    <w:rsid w:val="006155D7"/>
    <w:rsid w:val="006209EB"/>
    <w:rsid w:val="00620CEB"/>
    <w:rsid w:val="006213C9"/>
    <w:rsid w:val="006217EA"/>
    <w:rsid w:val="0063438E"/>
    <w:rsid w:val="00637174"/>
    <w:rsid w:val="006377B4"/>
    <w:rsid w:val="00644C93"/>
    <w:rsid w:val="0064745D"/>
    <w:rsid w:val="0065002C"/>
    <w:rsid w:val="00651955"/>
    <w:rsid w:val="00656CA3"/>
    <w:rsid w:val="006608C3"/>
    <w:rsid w:val="00663558"/>
    <w:rsid w:val="00667C0E"/>
    <w:rsid w:val="0067001B"/>
    <w:rsid w:val="006717CF"/>
    <w:rsid w:val="0067214F"/>
    <w:rsid w:val="00682625"/>
    <w:rsid w:val="00690C14"/>
    <w:rsid w:val="00692DD2"/>
    <w:rsid w:val="00695CAE"/>
    <w:rsid w:val="00696D68"/>
    <w:rsid w:val="006978E7"/>
    <w:rsid w:val="006A0A7C"/>
    <w:rsid w:val="006A15EC"/>
    <w:rsid w:val="006A2282"/>
    <w:rsid w:val="006A577D"/>
    <w:rsid w:val="006A7AB3"/>
    <w:rsid w:val="006B04D8"/>
    <w:rsid w:val="006B1143"/>
    <w:rsid w:val="006B2FD2"/>
    <w:rsid w:val="006B4E8F"/>
    <w:rsid w:val="006B6744"/>
    <w:rsid w:val="006C3D80"/>
    <w:rsid w:val="006C4971"/>
    <w:rsid w:val="006C6057"/>
    <w:rsid w:val="006D22FF"/>
    <w:rsid w:val="006E0A25"/>
    <w:rsid w:val="006F14FC"/>
    <w:rsid w:val="006F2788"/>
    <w:rsid w:val="00706370"/>
    <w:rsid w:val="00713BD4"/>
    <w:rsid w:val="0071414E"/>
    <w:rsid w:val="007147D9"/>
    <w:rsid w:val="00714FFA"/>
    <w:rsid w:val="00716BA8"/>
    <w:rsid w:val="00720BC7"/>
    <w:rsid w:val="00722124"/>
    <w:rsid w:val="00732A8F"/>
    <w:rsid w:val="0073702C"/>
    <w:rsid w:val="00744C1E"/>
    <w:rsid w:val="0074524F"/>
    <w:rsid w:val="00745B0A"/>
    <w:rsid w:val="007470D1"/>
    <w:rsid w:val="00751C82"/>
    <w:rsid w:val="0075243F"/>
    <w:rsid w:val="007619F3"/>
    <w:rsid w:val="00772A5C"/>
    <w:rsid w:val="00774BDF"/>
    <w:rsid w:val="0077558F"/>
    <w:rsid w:val="00776806"/>
    <w:rsid w:val="00780280"/>
    <w:rsid w:val="0078147B"/>
    <w:rsid w:val="0078237C"/>
    <w:rsid w:val="0078400D"/>
    <w:rsid w:val="00784999"/>
    <w:rsid w:val="00784D67"/>
    <w:rsid w:val="007870DE"/>
    <w:rsid w:val="007912A5"/>
    <w:rsid w:val="007A17B8"/>
    <w:rsid w:val="007A43C7"/>
    <w:rsid w:val="007B1017"/>
    <w:rsid w:val="007B3D17"/>
    <w:rsid w:val="007B4AC0"/>
    <w:rsid w:val="007C1DD6"/>
    <w:rsid w:val="007C1E31"/>
    <w:rsid w:val="007C7091"/>
    <w:rsid w:val="007C796E"/>
    <w:rsid w:val="007D6E93"/>
    <w:rsid w:val="007D7216"/>
    <w:rsid w:val="007D74A7"/>
    <w:rsid w:val="007E0FE2"/>
    <w:rsid w:val="007E24BD"/>
    <w:rsid w:val="007E3717"/>
    <w:rsid w:val="007E6097"/>
    <w:rsid w:val="007F1DAF"/>
    <w:rsid w:val="007F4EE0"/>
    <w:rsid w:val="007F6FE2"/>
    <w:rsid w:val="007F740B"/>
    <w:rsid w:val="0080144E"/>
    <w:rsid w:val="00801615"/>
    <w:rsid w:val="0080570C"/>
    <w:rsid w:val="00811750"/>
    <w:rsid w:val="00811EFA"/>
    <w:rsid w:val="00817906"/>
    <w:rsid w:val="0082040C"/>
    <w:rsid w:val="008218F4"/>
    <w:rsid w:val="008241F9"/>
    <w:rsid w:val="00825DFD"/>
    <w:rsid w:val="008265C4"/>
    <w:rsid w:val="00826B78"/>
    <w:rsid w:val="00830C1E"/>
    <w:rsid w:val="008339F9"/>
    <w:rsid w:val="008341E3"/>
    <w:rsid w:val="008342A6"/>
    <w:rsid w:val="00836CE3"/>
    <w:rsid w:val="00837152"/>
    <w:rsid w:val="008438FF"/>
    <w:rsid w:val="00851CF2"/>
    <w:rsid w:val="008524F7"/>
    <w:rsid w:val="00852D9F"/>
    <w:rsid w:val="008566FC"/>
    <w:rsid w:val="00873BC1"/>
    <w:rsid w:val="0087438F"/>
    <w:rsid w:val="00876EF1"/>
    <w:rsid w:val="00883684"/>
    <w:rsid w:val="008852F0"/>
    <w:rsid w:val="00885779"/>
    <w:rsid w:val="00890C4D"/>
    <w:rsid w:val="008A13AF"/>
    <w:rsid w:val="008A19EE"/>
    <w:rsid w:val="008A51F9"/>
    <w:rsid w:val="008A576D"/>
    <w:rsid w:val="008A5F4D"/>
    <w:rsid w:val="008B20CD"/>
    <w:rsid w:val="008B2E84"/>
    <w:rsid w:val="008B4D81"/>
    <w:rsid w:val="008C01B3"/>
    <w:rsid w:val="008C3C76"/>
    <w:rsid w:val="008D651B"/>
    <w:rsid w:val="008D7561"/>
    <w:rsid w:val="008E2959"/>
    <w:rsid w:val="008F0F05"/>
    <w:rsid w:val="008F5D3C"/>
    <w:rsid w:val="00900CD0"/>
    <w:rsid w:val="00902DB1"/>
    <w:rsid w:val="0090312A"/>
    <w:rsid w:val="00903734"/>
    <w:rsid w:val="009062E4"/>
    <w:rsid w:val="00906A52"/>
    <w:rsid w:val="00907337"/>
    <w:rsid w:val="00911368"/>
    <w:rsid w:val="009121EC"/>
    <w:rsid w:val="0091430C"/>
    <w:rsid w:val="00915269"/>
    <w:rsid w:val="00916B74"/>
    <w:rsid w:val="00920B96"/>
    <w:rsid w:val="00921359"/>
    <w:rsid w:val="0092320C"/>
    <w:rsid w:val="00923820"/>
    <w:rsid w:val="00923CAC"/>
    <w:rsid w:val="009242C8"/>
    <w:rsid w:val="00924BF6"/>
    <w:rsid w:val="00924D0D"/>
    <w:rsid w:val="00924FCC"/>
    <w:rsid w:val="00926207"/>
    <w:rsid w:val="0093031F"/>
    <w:rsid w:val="00933445"/>
    <w:rsid w:val="009419BA"/>
    <w:rsid w:val="00944E5A"/>
    <w:rsid w:val="009458F5"/>
    <w:rsid w:val="009528A2"/>
    <w:rsid w:val="009549F1"/>
    <w:rsid w:val="0095564E"/>
    <w:rsid w:val="009701E8"/>
    <w:rsid w:val="009727D7"/>
    <w:rsid w:val="00973A73"/>
    <w:rsid w:val="00973EB6"/>
    <w:rsid w:val="00977ABB"/>
    <w:rsid w:val="009803EA"/>
    <w:rsid w:val="0098111D"/>
    <w:rsid w:val="00984A1C"/>
    <w:rsid w:val="00992797"/>
    <w:rsid w:val="0099715F"/>
    <w:rsid w:val="009A23FC"/>
    <w:rsid w:val="009A5602"/>
    <w:rsid w:val="009A5CDA"/>
    <w:rsid w:val="009B3532"/>
    <w:rsid w:val="009B3AF5"/>
    <w:rsid w:val="009B3D92"/>
    <w:rsid w:val="009B680A"/>
    <w:rsid w:val="009B7175"/>
    <w:rsid w:val="009C144E"/>
    <w:rsid w:val="009C527C"/>
    <w:rsid w:val="009C5388"/>
    <w:rsid w:val="009D14DB"/>
    <w:rsid w:val="009D2070"/>
    <w:rsid w:val="009D3DBE"/>
    <w:rsid w:val="009D3F17"/>
    <w:rsid w:val="009D458F"/>
    <w:rsid w:val="009D6352"/>
    <w:rsid w:val="009E38DF"/>
    <w:rsid w:val="009E78A1"/>
    <w:rsid w:val="009E7D5A"/>
    <w:rsid w:val="009F0B03"/>
    <w:rsid w:val="009F15C6"/>
    <w:rsid w:val="009F2A60"/>
    <w:rsid w:val="009F3093"/>
    <w:rsid w:val="009F3C4A"/>
    <w:rsid w:val="009F4548"/>
    <w:rsid w:val="00A008C0"/>
    <w:rsid w:val="00A02719"/>
    <w:rsid w:val="00A065FF"/>
    <w:rsid w:val="00A11E2E"/>
    <w:rsid w:val="00A12F18"/>
    <w:rsid w:val="00A1470A"/>
    <w:rsid w:val="00A14FE9"/>
    <w:rsid w:val="00A17FF2"/>
    <w:rsid w:val="00A244D2"/>
    <w:rsid w:val="00A24CFB"/>
    <w:rsid w:val="00A2520C"/>
    <w:rsid w:val="00A25984"/>
    <w:rsid w:val="00A25CF4"/>
    <w:rsid w:val="00A27B93"/>
    <w:rsid w:val="00A33842"/>
    <w:rsid w:val="00A339A0"/>
    <w:rsid w:val="00A35D77"/>
    <w:rsid w:val="00A36A1F"/>
    <w:rsid w:val="00A37840"/>
    <w:rsid w:val="00A4073D"/>
    <w:rsid w:val="00A41007"/>
    <w:rsid w:val="00A44133"/>
    <w:rsid w:val="00A44CFF"/>
    <w:rsid w:val="00A47D67"/>
    <w:rsid w:val="00A5129C"/>
    <w:rsid w:val="00A553CE"/>
    <w:rsid w:val="00A608B6"/>
    <w:rsid w:val="00A658C9"/>
    <w:rsid w:val="00A659C2"/>
    <w:rsid w:val="00A6615E"/>
    <w:rsid w:val="00A6715F"/>
    <w:rsid w:val="00A70DB0"/>
    <w:rsid w:val="00A802A5"/>
    <w:rsid w:val="00A8685A"/>
    <w:rsid w:val="00A87E45"/>
    <w:rsid w:val="00A9235E"/>
    <w:rsid w:val="00A96ED6"/>
    <w:rsid w:val="00AA633C"/>
    <w:rsid w:val="00AC18B3"/>
    <w:rsid w:val="00AC2D7D"/>
    <w:rsid w:val="00AC6DD6"/>
    <w:rsid w:val="00AC74BF"/>
    <w:rsid w:val="00AC7BE6"/>
    <w:rsid w:val="00AD2826"/>
    <w:rsid w:val="00AD5728"/>
    <w:rsid w:val="00AD6BE9"/>
    <w:rsid w:val="00AE0924"/>
    <w:rsid w:val="00AE3EB5"/>
    <w:rsid w:val="00AE4F5C"/>
    <w:rsid w:val="00AE5E1C"/>
    <w:rsid w:val="00B00E70"/>
    <w:rsid w:val="00B03918"/>
    <w:rsid w:val="00B0393B"/>
    <w:rsid w:val="00B03FC7"/>
    <w:rsid w:val="00B04E57"/>
    <w:rsid w:val="00B052C9"/>
    <w:rsid w:val="00B07D9C"/>
    <w:rsid w:val="00B1443C"/>
    <w:rsid w:val="00B14A03"/>
    <w:rsid w:val="00B21084"/>
    <w:rsid w:val="00B23C90"/>
    <w:rsid w:val="00B31251"/>
    <w:rsid w:val="00B3166D"/>
    <w:rsid w:val="00B32222"/>
    <w:rsid w:val="00B32BE7"/>
    <w:rsid w:val="00B32E6B"/>
    <w:rsid w:val="00B33577"/>
    <w:rsid w:val="00B35401"/>
    <w:rsid w:val="00B35B1F"/>
    <w:rsid w:val="00B364FD"/>
    <w:rsid w:val="00B36828"/>
    <w:rsid w:val="00B37F39"/>
    <w:rsid w:val="00B41095"/>
    <w:rsid w:val="00B420DD"/>
    <w:rsid w:val="00B44E58"/>
    <w:rsid w:val="00B52DC9"/>
    <w:rsid w:val="00B5578E"/>
    <w:rsid w:val="00B56287"/>
    <w:rsid w:val="00B61A8B"/>
    <w:rsid w:val="00B62B08"/>
    <w:rsid w:val="00B64CBC"/>
    <w:rsid w:val="00B653D9"/>
    <w:rsid w:val="00B7036B"/>
    <w:rsid w:val="00B71933"/>
    <w:rsid w:val="00B8006C"/>
    <w:rsid w:val="00B82367"/>
    <w:rsid w:val="00B8487A"/>
    <w:rsid w:val="00B87062"/>
    <w:rsid w:val="00B92912"/>
    <w:rsid w:val="00B95A65"/>
    <w:rsid w:val="00BA0973"/>
    <w:rsid w:val="00BA3DBE"/>
    <w:rsid w:val="00BA5C33"/>
    <w:rsid w:val="00BD5DD6"/>
    <w:rsid w:val="00BE3E0B"/>
    <w:rsid w:val="00BF194C"/>
    <w:rsid w:val="00BF3D16"/>
    <w:rsid w:val="00BF603C"/>
    <w:rsid w:val="00C01025"/>
    <w:rsid w:val="00C0672B"/>
    <w:rsid w:val="00C074EC"/>
    <w:rsid w:val="00C137AE"/>
    <w:rsid w:val="00C21C2C"/>
    <w:rsid w:val="00C22845"/>
    <w:rsid w:val="00C25A0E"/>
    <w:rsid w:val="00C3068E"/>
    <w:rsid w:val="00C30A7E"/>
    <w:rsid w:val="00C30C10"/>
    <w:rsid w:val="00C333BD"/>
    <w:rsid w:val="00C361E8"/>
    <w:rsid w:val="00C36792"/>
    <w:rsid w:val="00C4086C"/>
    <w:rsid w:val="00C40969"/>
    <w:rsid w:val="00C4223E"/>
    <w:rsid w:val="00C432C8"/>
    <w:rsid w:val="00C46639"/>
    <w:rsid w:val="00C47CD8"/>
    <w:rsid w:val="00C506B3"/>
    <w:rsid w:val="00C52370"/>
    <w:rsid w:val="00C5657D"/>
    <w:rsid w:val="00C61EBA"/>
    <w:rsid w:val="00C63FF6"/>
    <w:rsid w:val="00C6663D"/>
    <w:rsid w:val="00C666F7"/>
    <w:rsid w:val="00C6684E"/>
    <w:rsid w:val="00C66A9F"/>
    <w:rsid w:val="00C66F0B"/>
    <w:rsid w:val="00C745EF"/>
    <w:rsid w:val="00C74724"/>
    <w:rsid w:val="00C74BD9"/>
    <w:rsid w:val="00C770AA"/>
    <w:rsid w:val="00C80FAC"/>
    <w:rsid w:val="00C80FB0"/>
    <w:rsid w:val="00C8166B"/>
    <w:rsid w:val="00C81CBF"/>
    <w:rsid w:val="00C875F7"/>
    <w:rsid w:val="00C92A8B"/>
    <w:rsid w:val="00C95FA0"/>
    <w:rsid w:val="00C97247"/>
    <w:rsid w:val="00C97B0D"/>
    <w:rsid w:val="00CA3604"/>
    <w:rsid w:val="00CA6F0F"/>
    <w:rsid w:val="00CB0BFB"/>
    <w:rsid w:val="00CB2EB5"/>
    <w:rsid w:val="00CB3512"/>
    <w:rsid w:val="00CB3B03"/>
    <w:rsid w:val="00CC5BFA"/>
    <w:rsid w:val="00CC63C0"/>
    <w:rsid w:val="00CC6AB7"/>
    <w:rsid w:val="00CD0AF3"/>
    <w:rsid w:val="00CD1AA8"/>
    <w:rsid w:val="00CD4958"/>
    <w:rsid w:val="00CD5DBE"/>
    <w:rsid w:val="00CD6EBF"/>
    <w:rsid w:val="00CD7539"/>
    <w:rsid w:val="00CE01AB"/>
    <w:rsid w:val="00CF0172"/>
    <w:rsid w:val="00CF25B7"/>
    <w:rsid w:val="00CF6BFD"/>
    <w:rsid w:val="00CF7B4F"/>
    <w:rsid w:val="00D0053A"/>
    <w:rsid w:val="00D02FBD"/>
    <w:rsid w:val="00D13A2D"/>
    <w:rsid w:val="00D14E52"/>
    <w:rsid w:val="00D20299"/>
    <w:rsid w:val="00D20CC0"/>
    <w:rsid w:val="00D26CD1"/>
    <w:rsid w:val="00D31215"/>
    <w:rsid w:val="00D33235"/>
    <w:rsid w:val="00D357A2"/>
    <w:rsid w:val="00D369AA"/>
    <w:rsid w:val="00D40812"/>
    <w:rsid w:val="00D40ACE"/>
    <w:rsid w:val="00D44700"/>
    <w:rsid w:val="00D4619B"/>
    <w:rsid w:val="00D52A83"/>
    <w:rsid w:val="00D52FDA"/>
    <w:rsid w:val="00D56AF5"/>
    <w:rsid w:val="00D639F3"/>
    <w:rsid w:val="00D63ABF"/>
    <w:rsid w:val="00D63C46"/>
    <w:rsid w:val="00D63C72"/>
    <w:rsid w:val="00D676CD"/>
    <w:rsid w:val="00D71A7B"/>
    <w:rsid w:val="00D7257F"/>
    <w:rsid w:val="00D76BCB"/>
    <w:rsid w:val="00D778E8"/>
    <w:rsid w:val="00D801A3"/>
    <w:rsid w:val="00D80C3F"/>
    <w:rsid w:val="00D8359E"/>
    <w:rsid w:val="00D93793"/>
    <w:rsid w:val="00D9541B"/>
    <w:rsid w:val="00D95896"/>
    <w:rsid w:val="00DA02E5"/>
    <w:rsid w:val="00DA2246"/>
    <w:rsid w:val="00DA2272"/>
    <w:rsid w:val="00DA5143"/>
    <w:rsid w:val="00DB7403"/>
    <w:rsid w:val="00DC078B"/>
    <w:rsid w:val="00DC1D6B"/>
    <w:rsid w:val="00DC2924"/>
    <w:rsid w:val="00DC411B"/>
    <w:rsid w:val="00DC7EEA"/>
    <w:rsid w:val="00DD037F"/>
    <w:rsid w:val="00DD3AFB"/>
    <w:rsid w:val="00DD585D"/>
    <w:rsid w:val="00DD5C3E"/>
    <w:rsid w:val="00DD6A13"/>
    <w:rsid w:val="00DE4A9E"/>
    <w:rsid w:val="00DF39B3"/>
    <w:rsid w:val="00DF5CFE"/>
    <w:rsid w:val="00DF61EC"/>
    <w:rsid w:val="00E022E8"/>
    <w:rsid w:val="00E04822"/>
    <w:rsid w:val="00E1133F"/>
    <w:rsid w:val="00E12571"/>
    <w:rsid w:val="00E12CDA"/>
    <w:rsid w:val="00E15F08"/>
    <w:rsid w:val="00E245F5"/>
    <w:rsid w:val="00E31EF0"/>
    <w:rsid w:val="00E3212A"/>
    <w:rsid w:val="00E35D92"/>
    <w:rsid w:val="00E41671"/>
    <w:rsid w:val="00E41AFA"/>
    <w:rsid w:val="00E433F0"/>
    <w:rsid w:val="00E47305"/>
    <w:rsid w:val="00E52631"/>
    <w:rsid w:val="00E55AAC"/>
    <w:rsid w:val="00E5672C"/>
    <w:rsid w:val="00E56A7A"/>
    <w:rsid w:val="00E604F5"/>
    <w:rsid w:val="00E63763"/>
    <w:rsid w:val="00E67916"/>
    <w:rsid w:val="00E70C90"/>
    <w:rsid w:val="00E76584"/>
    <w:rsid w:val="00E80749"/>
    <w:rsid w:val="00E81FBB"/>
    <w:rsid w:val="00E8251F"/>
    <w:rsid w:val="00E85EFF"/>
    <w:rsid w:val="00E914D0"/>
    <w:rsid w:val="00E9203A"/>
    <w:rsid w:val="00E946E6"/>
    <w:rsid w:val="00E97024"/>
    <w:rsid w:val="00EA5445"/>
    <w:rsid w:val="00EA7C3B"/>
    <w:rsid w:val="00EA7D7E"/>
    <w:rsid w:val="00EC0DA8"/>
    <w:rsid w:val="00EC5220"/>
    <w:rsid w:val="00EC592B"/>
    <w:rsid w:val="00EC62FC"/>
    <w:rsid w:val="00ED6553"/>
    <w:rsid w:val="00EE06FE"/>
    <w:rsid w:val="00EE24B7"/>
    <w:rsid w:val="00EE26B9"/>
    <w:rsid w:val="00EF6D98"/>
    <w:rsid w:val="00F00C63"/>
    <w:rsid w:val="00F0464C"/>
    <w:rsid w:val="00F067D6"/>
    <w:rsid w:val="00F06CFF"/>
    <w:rsid w:val="00F12AB0"/>
    <w:rsid w:val="00F137BD"/>
    <w:rsid w:val="00F14C2A"/>
    <w:rsid w:val="00F21052"/>
    <w:rsid w:val="00F314F1"/>
    <w:rsid w:val="00F3528B"/>
    <w:rsid w:val="00F35E65"/>
    <w:rsid w:val="00F4156D"/>
    <w:rsid w:val="00F425A3"/>
    <w:rsid w:val="00F44439"/>
    <w:rsid w:val="00F532BA"/>
    <w:rsid w:val="00F539CC"/>
    <w:rsid w:val="00F56705"/>
    <w:rsid w:val="00F6048D"/>
    <w:rsid w:val="00F612B6"/>
    <w:rsid w:val="00F63F3B"/>
    <w:rsid w:val="00F64CAE"/>
    <w:rsid w:val="00F669C8"/>
    <w:rsid w:val="00F66A62"/>
    <w:rsid w:val="00F66B1C"/>
    <w:rsid w:val="00F722D4"/>
    <w:rsid w:val="00F75830"/>
    <w:rsid w:val="00F82822"/>
    <w:rsid w:val="00F833A2"/>
    <w:rsid w:val="00F86C7F"/>
    <w:rsid w:val="00F95D39"/>
    <w:rsid w:val="00F975D4"/>
    <w:rsid w:val="00FA04A9"/>
    <w:rsid w:val="00FA10DA"/>
    <w:rsid w:val="00FA3E6B"/>
    <w:rsid w:val="00FA4E44"/>
    <w:rsid w:val="00FB22CD"/>
    <w:rsid w:val="00FB6F0E"/>
    <w:rsid w:val="00FC38EA"/>
    <w:rsid w:val="00FD049A"/>
    <w:rsid w:val="00FD451A"/>
    <w:rsid w:val="00FD5A6F"/>
    <w:rsid w:val="00FE228C"/>
    <w:rsid w:val="00FE3036"/>
    <w:rsid w:val="00FE3A2F"/>
    <w:rsid w:val="00FE3A50"/>
    <w:rsid w:val="00FE3CB9"/>
    <w:rsid w:val="00FE7037"/>
    <w:rsid w:val="00FF23C0"/>
    <w:rsid w:val="00FF304F"/>
    <w:rsid w:val="00FF6977"/>
    <w:rsid w:val="00FF6EAF"/>
    <w:rsid w:val="00FF6F1F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7DA4C"/>
  <w15:docId w15:val="{C69DAC59-8041-4576-A918-7B44986C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80"/>
    <w:pPr>
      <w:spacing w:after="0" w:line="288" w:lineRule="auto"/>
    </w:pPr>
    <w:rPr>
      <w:rFonts w:ascii="Times New Roman" w:eastAsiaTheme="minorEastAsia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864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List21">
    <w:name w:val="Medium List 21"/>
    <w:basedOn w:val="TableNormal"/>
    <w:uiPriority w:val="66"/>
    <w:rsid w:val="00306F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06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0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6E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4C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8709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87098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75864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table" w:styleId="MediumShading2-Accent1">
    <w:name w:val="Medium Shading 2 Accent 1"/>
    <w:basedOn w:val="TableNormal"/>
    <w:uiPriority w:val="64"/>
    <w:rsid w:val="00A36A1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8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3A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A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73A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7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73A7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3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3A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3A7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17BA"/>
    <w:rPr>
      <w:color w:val="808080"/>
    </w:rPr>
  </w:style>
  <w:style w:type="character" w:customStyle="1" w:styleId="Style1">
    <w:name w:val="Style1"/>
    <w:basedOn w:val="DefaultParagraphFont"/>
    <w:uiPriority w:val="1"/>
    <w:rsid w:val="00610DAC"/>
    <w:rPr>
      <w:rFonts w:asciiTheme="minorHAnsi" w:hAnsiTheme="minorHAnsi"/>
      <w:sz w:val="36"/>
    </w:rPr>
  </w:style>
  <w:style w:type="paragraph" w:styleId="FootnoteText">
    <w:name w:val="footnote text"/>
    <w:basedOn w:val="Normal"/>
    <w:link w:val="FootnoteTextChar"/>
    <w:uiPriority w:val="99"/>
    <w:unhideWhenUsed/>
    <w:rsid w:val="003B0CB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0CBF"/>
    <w:rPr>
      <w:rFonts w:ascii="Times New Roman" w:eastAsiaTheme="minorEastAsia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0CB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B0CBF"/>
  </w:style>
  <w:style w:type="paragraph" w:styleId="Quote">
    <w:name w:val="Quote"/>
    <w:basedOn w:val="Normal"/>
    <w:next w:val="Normal"/>
    <w:link w:val="QuoteChar"/>
    <w:uiPriority w:val="29"/>
    <w:qFormat/>
    <w:rsid w:val="009F15C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5C6"/>
    <w:rPr>
      <w:rFonts w:ascii="Times New Roman" w:eastAsiaTheme="minorEastAsia" w:hAnsi="Times New Roman"/>
      <w:i/>
      <w:iCs/>
      <w:color w:val="404040" w:themeColor="text1" w:themeTint="BF"/>
      <w:sz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2A8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2A8B"/>
    <w:rPr>
      <w:rFonts w:ascii="Times New Roman" w:eastAsiaTheme="minorEastAsia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2A8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F2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sl.datadescription.com/datafile/product-placemen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azh\Documents\Custom%20Office%20Templates\Assignment%20Submiss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DD90FBEDCE4BDFB2A7BF9E853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9EBEC-3B86-420B-881F-3C9145B7B09A}"/>
      </w:docPartPr>
      <w:docPartBody>
        <w:p w:rsidR="00F14563" w:rsidRDefault="00C371EA" w:rsidP="00C371EA">
          <w:pPr>
            <w:pStyle w:val="57DD90FBEDCE4BDFB2A7BF9E853C6CB3"/>
          </w:pPr>
          <w:r w:rsidRPr="008643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EA"/>
    <w:rsid w:val="000540A8"/>
    <w:rsid w:val="00092E3E"/>
    <w:rsid w:val="0012028E"/>
    <w:rsid w:val="00192974"/>
    <w:rsid w:val="00311945"/>
    <w:rsid w:val="00347879"/>
    <w:rsid w:val="005A0B2A"/>
    <w:rsid w:val="006D29AA"/>
    <w:rsid w:val="007F537D"/>
    <w:rsid w:val="00AE1207"/>
    <w:rsid w:val="00C371EA"/>
    <w:rsid w:val="00C90854"/>
    <w:rsid w:val="00ED62C6"/>
    <w:rsid w:val="00F14563"/>
    <w:rsid w:val="00FA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28E"/>
    <w:rPr>
      <w:color w:val="808080"/>
    </w:rPr>
  </w:style>
  <w:style w:type="paragraph" w:customStyle="1" w:styleId="57DD90FBEDCE4BDFB2A7BF9E853C6CB3">
    <w:name w:val="57DD90FBEDCE4BDFB2A7BF9E853C6CB3"/>
    <w:rsid w:val="00C37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Woo04</b:Tag>
    <b:SourceType>InternetSite</b:SourceType>
    <b:Guid>{3D6E5D2A-1785-4B10-AF3A-B8260F2C3487}</b:Guid>
    <b:Title>Statistics and Probability Primer for Computational Biologists</b:Title>
    <b:Year>2004</b:Year>
    <b:Author>
      <b:Author>
        <b:NameList>
          <b:Person>
            <b:Last>Woolf</b:Last>
            <b:First>Peter</b:First>
          </b:Person>
          <b:Person>
            <b:Last>Burge</b:Last>
            <b:First>Christopher</b:First>
          </b:Person>
          <b:Person>
            <b:Last>Keating</b:Last>
            <b:First>Amy</b:First>
          </b:Person>
          <b:Person>
            <b:Last>Yaffe</b:Last>
            <b:First>Michael</b:First>
          </b:Person>
        </b:NameList>
      </b:Author>
    </b:Author>
    <b:InternetSiteTitle>Modeling and Manipulating Biomolecular Interactions</b:InternetSiteTitle>
    <b:Month>September</b:Month>
    <b:URL>https://ocw.mit.edu/courses/biological-engineering/20-320-analysis-of-biomolecular-and-cellular-systems-fall-2012/modeling-and-manipulating-biomolecular-interactions/MIT20_320F12_Stats_Primer.pdf</b:URL>
    <b:ProductionCompany>Massachusetts Institute of Technology</b:ProductionCompany>
    <b:YearAccessed>2020</b:YearAccessed>
    <b:MonthAccessed>May</b:MonthAccessed>
    <b:DayAccessed>28</b:DayAccessed>
    <b:RefOrder>1</b:RefOrder>
  </b:Source>
</b:Sources>
</file>

<file path=customXml/itemProps1.xml><?xml version="1.0" encoding="utf-8"?>
<ds:datastoreItem xmlns:ds="http://schemas.openxmlformats.org/officeDocument/2006/customXml" ds:itemID="{F337CAB7-E966-47AB-B394-40A35DA5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Submission.dotx</Template>
  <TotalTime>7552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Siddiqui</dc:creator>
  <cp:lastModifiedBy>Maaz Siddiqui</cp:lastModifiedBy>
  <cp:revision>713</cp:revision>
  <dcterms:created xsi:type="dcterms:W3CDTF">2020-05-26T19:08:00Z</dcterms:created>
  <dcterms:modified xsi:type="dcterms:W3CDTF">2021-01-30T22:29:00Z</dcterms:modified>
</cp:coreProperties>
</file>